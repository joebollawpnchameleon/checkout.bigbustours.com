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CF" w:rsidRPr="000C7DD8" w:rsidRDefault="00774D92" w:rsidP="009306CF">
      <w:pPr>
        <w:rPr>
          <w:b/>
        </w:rPr>
      </w:pPr>
      <w:r>
        <w:rPr>
          <w:b/>
        </w:rPr>
        <w:t>Bonjour</w:t>
      </w:r>
      <w:r w:rsidR="005C49BD" w:rsidRPr="000C7DD8">
        <w:rPr>
          <w:b/>
        </w:rPr>
        <w:t xml:space="preserve"> </w:t>
      </w:r>
      <w:r w:rsidR="005C49BD" w:rsidRPr="000C7DD8">
        <w:rPr>
          <w:b/>
          <w:highlight w:val="yellow"/>
        </w:rPr>
        <w:t>[customer</w:t>
      </w:r>
      <w:r w:rsidR="002A7678" w:rsidRPr="000C7DD8">
        <w:rPr>
          <w:b/>
          <w:highlight w:val="yellow"/>
        </w:rPr>
        <w:t>’</w:t>
      </w:r>
      <w:r w:rsidR="005C49BD" w:rsidRPr="000C7DD8">
        <w:rPr>
          <w:b/>
          <w:highlight w:val="yellow"/>
        </w:rPr>
        <w:t>s first name]</w:t>
      </w:r>
      <w:r w:rsidR="005C49BD" w:rsidRPr="000C7DD8">
        <w:rPr>
          <w:b/>
        </w:rPr>
        <w:t>,</w:t>
      </w:r>
    </w:p>
    <w:p w:rsidR="009306CF" w:rsidRPr="000C7DD8" w:rsidRDefault="009306CF" w:rsidP="009306CF"/>
    <w:p w:rsidR="009306CF" w:rsidRPr="000C7DD8" w:rsidRDefault="009306CF" w:rsidP="009306CF">
      <w:r w:rsidRPr="000C7DD8">
        <w:t>Nous vous remercions d</w:t>
      </w:r>
      <w:r w:rsidR="002A7678" w:rsidRPr="000C7DD8">
        <w:t>’</w:t>
      </w:r>
      <w:r w:rsidRPr="000C7DD8">
        <w:t xml:space="preserve">avoir choisi Big Bus Tours </w:t>
      </w:r>
      <w:r w:rsidRPr="000C7DD8">
        <w:rPr>
          <w:highlight w:val="yellow"/>
        </w:rPr>
        <w:t>[city name]</w:t>
      </w:r>
      <w:r w:rsidRPr="000C7DD8">
        <w:t xml:space="preserve"> ! Nous sommes impatients de vous accueillir bientôt à bord. </w:t>
      </w:r>
    </w:p>
    <w:p w:rsidR="006D1C61" w:rsidRDefault="006D1C61" w:rsidP="006D1C61"/>
    <w:p w:rsidR="006D1C61" w:rsidRDefault="006D1C61" w:rsidP="006D1C61">
      <w:r>
        <w:t>Votre numéro de billet :</w:t>
      </w:r>
    </w:p>
    <w:p w:rsidR="006D1C61" w:rsidRPr="000C7DD8" w:rsidRDefault="006D1C61" w:rsidP="006D1C61"/>
    <w:p w:rsidR="009306CF" w:rsidRPr="000C7DD8" w:rsidRDefault="00774D92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2276475" cy="314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Pr="009306CF" w:rsidRDefault="009306CF" w:rsidP="009306C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Affichez et imprimez votre billet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5pt;margin-top:1.8pt;width:179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" fillcolor="white [3201]" strokecolor="black [3200]" strokeweight="2pt">
                <v:path arrowok="t"/>
                <v:textbox>
                  <w:txbxContent>
                    <w:p w:rsidR="009306CF" w:rsidRPr="009306CF" w:rsidRDefault="009306CF" w:rsidP="009306C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Affichez et imprimez votre billet</w:t>
                      </w:r>
                    </w:p>
                  </w:txbxContent>
                </v:textbox>
              </v:rect>
            </w:pict>
          </mc:Fallback>
        </mc:AlternateContent>
      </w:r>
    </w:p>
    <w:p w:rsidR="009306CF" w:rsidRPr="000C7DD8" w:rsidRDefault="009306CF" w:rsidP="009306CF"/>
    <w:p w:rsidR="009306CF" w:rsidRPr="000C7DD8" w:rsidRDefault="00774D92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55266</wp:posOffset>
                </wp:positionH>
                <wp:positionV relativeFrom="paragraph">
                  <wp:posOffset>153328</wp:posOffset>
                </wp:positionV>
                <wp:extent cx="4446905" cy="276330"/>
                <wp:effectExtent l="0" t="0" r="1079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6905" cy="276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Default="009306CF" w:rsidP="009306CF">
                            <w:r>
                              <w:t xml:space="preserve">Détails du billet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4.35pt;margin-top:12.05pt;width:350.1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" fillcolor="white [3201]" strokecolor="black [3200]" strokeweight="2pt">
                <v:path arrowok="t"/>
                <v:textbox>
                  <w:txbxContent>
                    <w:p w:rsidR="009306CF" w:rsidRDefault="009306CF" w:rsidP="009306CF">
                      <w:r>
                        <w:t xml:space="preserve">Détails du billet : </w:t>
                      </w:r>
                    </w:p>
                  </w:txbxContent>
                </v:textbox>
              </v:rect>
            </w:pict>
          </mc:Fallback>
        </mc:AlternateContent>
      </w:r>
    </w:p>
    <w:p w:rsidR="009306CF" w:rsidRPr="000C7DD8" w:rsidRDefault="009306CF" w:rsidP="009306CF"/>
    <w:p w:rsidR="009306CF" w:rsidRPr="000C7DD8" w:rsidRDefault="009306CF" w:rsidP="009306CF"/>
    <w:p w:rsidR="005C49BD" w:rsidRDefault="005C49BD" w:rsidP="009306CF"/>
    <w:p w:rsidR="006D1C61" w:rsidRDefault="006D1C61" w:rsidP="006D1C61">
      <w:r>
        <w:t>Nom :</w:t>
      </w:r>
    </w:p>
    <w:p w:rsidR="006D1C61" w:rsidRDefault="006D1C61" w:rsidP="006D1C61">
      <w:r>
        <w:t>Numéro de commande :</w:t>
      </w:r>
    </w:p>
    <w:p w:rsidR="006D1C61" w:rsidRDefault="006D1C61" w:rsidP="006D1C61">
      <w:r>
        <w:t>Date de la commande :</w:t>
      </w:r>
      <w:r>
        <w:br/>
        <w:t xml:space="preserve">Coût total de la commande : </w:t>
      </w:r>
      <w:r>
        <w:br/>
        <w:t>Nombre total de billets achetés :</w:t>
      </w:r>
      <w:r>
        <w:br/>
      </w:r>
    </w:p>
    <w:p w:rsidR="006D1C61" w:rsidRPr="00F90AE1" w:rsidRDefault="006D1C61" w:rsidP="006D1C61">
      <w:pPr>
        <w:rPr>
          <w:sz w:val="18"/>
          <w:szCs w:val="18"/>
        </w:rPr>
      </w:pPr>
      <w:r>
        <w:rPr>
          <w:sz w:val="18"/>
        </w:rPr>
        <w:t xml:space="preserve">Votre achat est sujet à nos </w:t>
      </w:r>
      <w:r>
        <w:rPr>
          <w:b/>
          <w:color w:val="0000FF"/>
          <w:sz w:val="18"/>
          <w:u w:val="single"/>
        </w:rPr>
        <w:t>conditions générales</w:t>
      </w:r>
      <w:r>
        <w:rPr>
          <w:sz w:val="18"/>
        </w:rPr>
        <w:t xml:space="preserve"> et notre </w:t>
      </w:r>
      <w:r>
        <w:rPr>
          <w:b/>
          <w:color w:val="0000FF"/>
          <w:sz w:val="18"/>
          <w:u w:val="single"/>
        </w:rPr>
        <w:t>politique de confidentialité.</w:t>
      </w:r>
    </w:p>
    <w:p w:rsidR="006D1C61" w:rsidRPr="000C7DD8" w:rsidRDefault="006D1C61" w:rsidP="009306CF"/>
    <w:p w:rsidR="009306CF" w:rsidRPr="000C7DD8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0C7DD8">
        <w:rPr>
          <w:b/>
        </w:rPr>
        <w:t>Imprimez votre billet</w:t>
      </w:r>
    </w:p>
    <w:p w:rsidR="009306CF" w:rsidRPr="000C7DD8" w:rsidRDefault="009306CF" w:rsidP="009306CF">
      <w:pPr>
        <w:pStyle w:val="ListParagraph"/>
      </w:pPr>
      <w:r w:rsidRPr="000C7DD8">
        <w:t>Cliquez sur le lien ci-dessus pour afficher, télécharger et imprimer votre billet. Il contient un code qu</w:t>
      </w:r>
      <w:r w:rsidR="002A7678" w:rsidRPr="000C7DD8">
        <w:t>’</w:t>
      </w:r>
      <w:r w:rsidRPr="000C7DD8">
        <w:t xml:space="preserve">un membre du personnel Big Bus Tours vérifiera </w:t>
      </w:r>
      <w:r w:rsidR="002A7678" w:rsidRPr="000C7DD8">
        <w:t>avant que vous ne montiez</w:t>
      </w:r>
      <w:r w:rsidRPr="000C7DD8">
        <w:t xml:space="preserve"> à bord du bus. </w:t>
      </w:r>
    </w:p>
    <w:p w:rsidR="009306CF" w:rsidRPr="000C7DD8" w:rsidRDefault="009306CF" w:rsidP="009306CF">
      <w:pPr>
        <w:pStyle w:val="ListParagraph"/>
      </w:pPr>
    </w:p>
    <w:p w:rsidR="009306CF" w:rsidRPr="000C7DD8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0C7DD8">
        <w:rPr>
          <w:b/>
        </w:rPr>
        <w:t>Téléchargez notre application gratuite</w:t>
      </w:r>
    </w:p>
    <w:p w:rsidR="009306CF" w:rsidRPr="000C7DD8" w:rsidRDefault="009306CF" w:rsidP="009306CF">
      <w:pPr>
        <w:pStyle w:val="ListParagraph"/>
      </w:pPr>
      <w:r w:rsidRPr="000C7DD8">
        <w:t>Consultez l</w:t>
      </w:r>
      <w:r w:rsidR="002A7678" w:rsidRPr="000C7DD8">
        <w:t>’</w:t>
      </w:r>
      <w:r w:rsidRPr="000C7DD8">
        <w:t xml:space="preserve">emplacement des arrêts de bus, les horaires des bus, des plans de la ville et les choses à ne pas manquer à </w:t>
      </w:r>
      <w:r w:rsidRPr="000C7DD8">
        <w:rPr>
          <w:highlight w:val="yellow"/>
        </w:rPr>
        <w:t>[city name]</w:t>
      </w:r>
      <w:r w:rsidRPr="000C7DD8">
        <w:t xml:space="preserve"> depuis notre application gratuite, dorénavant disponible sur </w:t>
      </w:r>
      <w:r w:rsidRPr="000C7DD8">
        <w:rPr>
          <w:b/>
          <w:color w:val="0000FF"/>
          <w:u w:val="single"/>
        </w:rPr>
        <w:t>App Store</w:t>
      </w:r>
      <w:r w:rsidRPr="000C7DD8">
        <w:t xml:space="preserve"> et </w:t>
      </w:r>
      <w:r w:rsidRPr="000C7DD8">
        <w:rPr>
          <w:b/>
          <w:color w:val="0000FF"/>
          <w:u w:val="single"/>
        </w:rPr>
        <w:t>Google Play</w:t>
      </w:r>
      <w:r w:rsidRPr="000C7DD8">
        <w:t xml:space="preserve">. </w:t>
      </w:r>
    </w:p>
    <w:p w:rsidR="009306CF" w:rsidRPr="000C7DD8" w:rsidRDefault="009306CF" w:rsidP="009306CF">
      <w:pPr>
        <w:pStyle w:val="ListParagraph"/>
      </w:pPr>
    </w:p>
    <w:p w:rsidR="009306CF" w:rsidRPr="000C7DD8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0C7DD8">
        <w:rPr>
          <w:b/>
        </w:rPr>
        <w:t>Profitez de notre tour</w:t>
      </w:r>
    </w:p>
    <w:p w:rsidR="009306CF" w:rsidRPr="000C7DD8" w:rsidRDefault="009306CF" w:rsidP="009306CF">
      <w:pPr>
        <w:pStyle w:val="ListParagraph"/>
      </w:pPr>
      <w:r w:rsidRPr="000C7DD8">
        <w:t>Montrez votre billet imprimé à l</w:t>
      </w:r>
      <w:r w:rsidR="002A7678" w:rsidRPr="000C7DD8">
        <w:t>’</w:t>
      </w:r>
      <w:r w:rsidRPr="000C7DD8">
        <w:t>un des membres de notre personnel à l</w:t>
      </w:r>
      <w:r w:rsidR="002A7678" w:rsidRPr="000C7DD8">
        <w:t>’</w:t>
      </w:r>
      <w:r w:rsidRPr="000C7DD8">
        <w:t>un de nos arrêts ou à bord du bus. Il vous remettra un reçu que vous pourrez utiliser pour monter à bord du bus pendant toute la période de validité de votre billet.</w:t>
      </w:r>
    </w:p>
    <w:p w:rsidR="009306CF" w:rsidRPr="000C7DD8" w:rsidRDefault="009306CF" w:rsidP="009306CF"/>
    <w:p w:rsidR="009306CF" w:rsidRPr="000C7DD8" w:rsidRDefault="00774D92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90170</wp:posOffset>
                </wp:positionV>
                <wp:extent cx="5833745" cy="1341120"/>
                <wp:effectExtent l="0" t="0" r="1460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3745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Pr="009306CF" w:rsidRDefault="009306CF" w:rsidP="009306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Avez-vous demandé à recevoir vos billets sur votre Smartphone ? </w:t>
                            </w:r>
                          </w:p>
                          <w:p w:rsidR="009306CF" w:rsidRDefault="009306CF" w:rsidP="009306CF">
                            <w:r>
                              <w:t>Si vous avez demandé à recevoir vos billets sur votre Smartphone, nous vous enverrons un SMS avec un lien vers votre billet. N</w:t>
                            </w:r>
                            <w:r w:rsidR="002A7678">
                              <w:t>’</w:t>
                            </w:r>
                            <w:r>
                              <w:t>oubliez pas que vous aurez besoin d</w:t>
                            </w:r>
                            <w:r w:rsidR="002A7678">
                              <w:t>’</w:t>
                            </w:r>
                            <w:r>
                              <w:t>une connexion Wifi ou d</w:t>
                            </w:r>
                            <w:r w:rsidR="002A7678">
                              <w:t>’</w:t>
                            </w:r>
                            <w:r>
                              <w:t>activer l</w:t>
                            </w:r>
                            <w:r w:rsidR="002A7678">
                              <w:t>’</w:t>
                            </w:r>
                            <w:r>
                              <w:t>itinérance des données afin d</w:t>
                            </w:r>
                            <w:r w:rsidR="002A7678">
                              <w:t>’</w:t>
                            </w:r>
                            <w:r>
                              <w:t>ouvrir ce lien et d</w:t>
                            </w:r>
                            <w:r w:rsidR="002A7678">
                              <w:t>’</w:t>
                            </w:r>
                            <w:r>
                              <w:t>afficher la page de votre billet électronique. Montrez tout simplement cette page à l</w:t>
                            </w:r>
                            <w:r w:rsidR="002A7678">
                              <w:t>’</w:t>
                            </w:r>
                            <w:r>
                              <w:t>un des membres du personnel, qui vous remettra alors un reçu que vous pourrez utiliser pour monter à bord du bus pendant toute la période de validité de votre billet.</w:t>
                            </w:r>
                          </w:p>
                          <w:p w:rsidR="009306CF" w:rsidRDefault="009306CF" w:rsidP="00930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8.15pt;margin-top:7.1pt;width:459.35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" fillcolor="white [3201]" strokecolor="black [3200]" strokeweight="2pt">
                <v:path arrowok="t"/>
                <v:textbox>
                  <w:txbxContent>
                    <w:p w:rsidR="009306CF" w:rsidRPr="009306CF" w:rsidRDefault="009306CF" w:rsidP="009306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Avez-vous demandé à recevoir vos billets sur votre Smartphone ? </w:t>
                      </w:r>
                    </w:p>
                    <w:p w:rsidR="009306CF" w:rsidRDefault="009306CF" w:rsidP="009306CF">
                      <w:r>
                        <w:t>Si vous avez demandé à recevoir vos billets sur votre Smartphone, nous vous enverrons un SMS avec un lien vers votre billet. N</w:t>
                      </w:r>
                      <w:r w:rsidR="002A7678">
                        <w:t>’</w:t>
                      </w:r>
                      <w:r>
                        <w:t>oubliez pas que vous aurez besoin d</w:t>
                      </w:r>
                      <w:r w:rsidR="002A7678">
                        <w:t>’</w:t>
                      </w:r>
                      <w:r>
                        <w:t>une connexion Wifi ou d</w:t>
                      </w:r>
                      <w:r w:rsidR="002A7678">
                        <w:t>’</w:t>
                      </w:r>
                      <w:r>
                        <w:t>activer l</w:t>
                      </w:r>
                      <w:r w:rsidR="002A7678">
                        <w:t>’</w:t>
                      </w:r>
                      <w:r>
                        <w:t>itinérance des données afin d</w:t>
                      </w:r>
                      <w:r w:rsidR="002A7678">
                        <w:t>’</w:t>
                      </w:r>
                      <w:r>
                        <w:t>ouvrir ce lien et d</w:t>
                      </w:r>
                      <w:r w:rsidR="002A7678">
                        <w:t>’</w:t>
                      </w:r>
                      <w:r>
                        <w:t>afficher la page de votre billet électronique. Montrez tout simplement cette page à l</w:t>
                      </w:r>
                      <w:r w:rsidR="002A7678">
                        <w:t>’</w:t>
                      </w:r>
                      <w:r>
                        <w:t>un des membres du personnel, qui vous remettra alors un reçu que vous pourrez utiliser pour monter à bord du bus pendant toute la période de validité de votre billet.</w:t>
                      </w:r>
                    </w:p>
                    <w:p w:rsidR="009306CF" w:rsidRDefault="009306CF" w:rsidP="00930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9306CF" w:rsidRPr="000C7DD8" w:rsidRDefault="009306CF" w:rsidP="009306CF"/>
    <w:p w:rsidR="00D63BC3" w:rsidRPr="000C7DD8" w:rsidRDefault="00774D92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29845</wp:posOffset>
                </wp:positionV>
                <wp:extent cx="5833110" cy="1334770"/>
                <wp:effectExtent l="0" t="0" r="15240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3110" cy="133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99" w:rsidRDefault="00A904EA" w:rsidP="00F90AE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 xml:space="preserve">Découvrez </w:t>
                            </w:r>
                            <w:r>
                              <w:rPr>
                                <w:sz w:val="32"/>
                                <w:highlight w:val="yellow"/>
                              </w:rPr>
                              <w:t>[city name]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</w:rPr>
                              <w:t>avec notre application gratuite Big Bus Tours.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</w:rPr>
                              <w:t xml:space="preserve">Consultez les plans, les itinéraires et les arrêts, et découvrez le meilleur des monuments, attractions, magasins, restaurants et sorties à </w:t>
                            </w:r>
                            <w:r>
                              <w:rPr>
                                <w:sz w:val="18"/>
                                <w:highlight w:val="yellow"/>
                              </w:rPr>
                              <w:t>[city name]</w:t>
                            </w:r>
                            <w:r>
                              <w:rPr>
                                <w:sz w:val="18"/>
                              </w:rPr>
                              <w:t xml:space="preserve"> avec nos guides urbains interactifs. </w:t>
                            </w:r>
                            <w:r>
                              <w:br/>
                              <w:t xml:space="preserve">Disponible sur </w:t>
                            </w:r>
                            <w:r>
                              <w:rPr>
                                <w:b/>
                                <w:color w:val="0000FF"/>
                                <w:u w:val="single"/>
                              </w:rPr>
                              <w:t>App Store</w:t>
                            </w:r>
                            <w:r w:rsidR="006D1C61">
                              <w:rPr>
                                <w:b/>
                                <w:color w:val="0000FF"/>
                                <w:u w:val="single"/>
                              </w:rPr>
                              <w:t xml:space="preserve"> Logo</w:t>
                            </w:r>
                            <w:r>
                              <w:t xml:space="preserve"> </w:t>
                            </w:r>
                            <w:r w:rsidR="006D1C61">
                              <w:t xml:space="preserve">  </w:t>
                            </w:r>
                            <w:r w:rsidR="006D1C61">
                              <w:rPr>
                                <w:b/>
                                <w:color w:val="0000FF"/>
                                <w:u w:val="single"/>
                              </w:rPr>
                              <w:t>Google Play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8.1pt;margin-top:2.35pt;width:459.3pt;height:10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" fillcolor="white [3201]" strokecolor="black [3200]" strokeweight="2pt">
                <v:path arrowok="t"/>
                <v:textbox>
                  <w:txbxContent>
                    <w:p w:rsidR="00F30E99" w:rsidRDefault="00A904EA" w:rsidP="00F90AE1">
                      <w:pPr>
                        <w:jc w:val="center"/>
                      </w:pPr>
                      <w:r>
                        <w:rPr>
                          <w:sz w:val="32"/>
                        </w:rPr>
                        <w:t xml:space="preserve">Découvrez </w:t>
                      </w:r>
                      <w:r>
                        <w:rPr>
                          <w:sz w:val="32"/>
                          <w:highlight w:val="yellow"/>
                        </w:rPr>
                        <w:t>[city name]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sz w:val="24"/>
                        </w:rPr>
                        <w:t>avec notre application gratuite Big Bus Tours.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sz w:val="18"/>
                        </w:rPr>
                        <w:t xml:space="preserve">Consultez les plans, les itinéraires et les arrêts, et découvrez le meilleur des monuments, attractions, magasins, restaurants et sorties à </w:t>
                      </w:r>
                      <w:r>
                        <w:rPr>
                          <w:sz w:val="18"/>
                          <w:highlight w:val="yellow"/>
                        </w:rPr>
                        <w:t>[city name]</w:t>
                      </w:r>
                      <w:r>
                        <w:rPr>
                          <w:sz w:val="18"/>
                        </w:rPr>
                        <w:t xml:space="preserve"> avec nos guides urbains interactifs. </w:t>
                      </w:r>
                      <w:r>
                        <w:br/>
                        <w:t xml:space="preserve">Disponible sur </w:t>
                      </w:r>
                      <w:r>
                        <w:rPr>
                          <w:b/>
                          <w:color w:val="0000FF"/>
                          <w:u w:val="single"/>
                        </w:rPr>
                        <w:t>App Store</w:t>
                      </w:r>
                      <w:r w:rsidR="006D1C61">
                        <w:rPr>
                          <w:b/>
                          <w:color w:val="0000FF"/>
                          <w:u w:val="single"/>
                        </w:rPr>
                        <w:t xml:space="preserve"> Logo</w:t>
                      </w:r>
                      <w:r>
                        <w:t xml:space="preserve"> </w:t>
                      </w:r>
                      <w:r w:rsidR="006D1C61">
                        <w:t xml:space="preserve">  </w:t>
                      </w:r>
                      <w:r w:rsidR="006D1C61">
                        <w:rPr>
                          <w:b/>
                          <w:color w:val="0000FF"/>
                          <w:u w:val="single"/>
                        </w:rPr>
                        <w:t>Google Play Logo</w:t>
                      </w:r>
                    </w:p>
                  </w:txbxContent>
                </v:textbox>
              </v:rect>
            </w:pict>
          </mc:Fallback>
        </mc:AlternateContent>
      </w:r>
    </w:p>
    <w:p w:rsidR="00F30E99" w:rsidRPr="000C7DD8" w:rsidRDefault="00F30E99" w:rsidP="009306CF"/>
    <w:p w:rsidR="00F30E99" w:rsidRPr="000C7DD8" w:rsidRDefault="00F30E99" w:rsidP="009306CF"/>
    <w:p w:rsidR="00F30E99" w:rsidRPr="000C7DD8" w:rsidRDefault="00F30E99" w:rsidP="009306CF"/>
    <w:p w:rsidR="00F30E99" w:rsidRPr="000C7DD8" w:rsidRDefault="00F30E99" w:rsidP="009306CF"/>
    <w:p w:rsidR="00F30E99" w:rsidRPr="000C7DD8" w:rsidRDefault="00F30E99" w:rsidP="009306CF"/>
    <w:p w:rsidR="00F30E99" w:rsidRPr="000C7DD8" w:rsidRDefault="00F30E99" w:rsidP="009306CF"/>
    <w:p w:rsidR="00F30E99" w:rsidRPr="000C7DD8" w:rsidRDefault="006D1C61" w:rsidP="009306CF">
      <w:r w:rsidRPr="006D1C61">
        <w:lastRenderedPageBreak/>
        <w:t>Contactez nous</w:t>
      </w:r>
    </w:p>
    <w:p w:rsidR="00F30E99" w:rsidRPr="000C7DD8" w:rsidRDefault="00F30E99" w:rsidP="009306CF"/>
    <w:p w:rsidR="009306CF" w:rsidRPr="000C7DD8" w:rsidRDefault="009306CF" w:rsidP="009306CF">
      <w:r w:rsidRPr="000C7DD8">
        <w:t>Pour tout renseignement supplémentaire, n</w:t>
      </w:r>
      <w:r w:rsidR="002A7678" w:rsidRPr="000C7DD8">
        <w:t>’</w:t>
      </w:r>
      <w:r w:rsidRPr="000C7DD8">
        <w:t>hésitez pas à nous contacter :</w:t>
      </w:r>
    </w:p>
    <w:p w:rsidR="005C49BD" w:rsidRPr="000C7DD8" w:rsidRDefault="005C49BD" w:rsidP="009306CF"/>
    <w:p w:rsidR="009306CF" w:rsidRPr="000C7DD8" w:rsidRDefault="009306CF" w:rsidP="009306CF">
      <w:r w:rsidRPr="000C7DD8">
        <w:t xml:space="preserve">Big Bus Tours </w:t>
      </w:r>
      <w:r w:rsidRPr="000C7DD8">
        <w:rPr>
          <w:highlight w:val="yellow"/>
        </w:rPr>
        <w:t>[city name]</w:t>
      </w:r>
    </w:p>
    <w:p w:rsidR="009306CF" w:rsidRPr="000C7DD8" w:rsidRDefault="009306CF" w:rsidP="009306CF">
      <w:r w:rsidRPr="000C7DD8">
        <w:t xml:space="preserve">Téléphone : </w:t>
      </w:r>
      <w:r w:rsidRPr="000C7DD8">
        <w:rPr>
          <w:highlight w:val="yellow"/>
        </w:rPr>
        <w:t>[insert number here]</w:t>
      </w:r>
    </w:p>
    <w:p w:rsidR="009306CF" w:rsidRPr="000C7DD8" w:rsidRDefault="009306CF" w:rsidP="009306CF">
      <w:r w:rsidRPr="000C7DD8">
        <w:t xml:space="preserve">Adresse électronique : </w:t>
      </w:r>
      <w:r w:rsidRPr="000C7DD8">
        <w:rPr>
          <w:highlight w:val="yellow"/>
        </w:rPr>
        <w:t>[insert email here]</w:t>
      </w:r>
      <w:r w:rsidRPr="000C7DD8">
        <w:t xml:space="preserve"> </w:t>
      </w:r>
    </w:p>
    <w:p w:rsidR="008D117A" w:rsidRPr="000C7DD8" w:rsidRDefault="008D117A" w:rsidP="009306CF"/>
    <w:p w:rsidR="00F90AE1" w:rsidRPr="000C7DD8" w:rsidRDefault="00F90AE1" w:rsidP="009306CF"/>
    <w:p w:rsidR="00F90AE1" w:rsidRPr="000C7DD8" w:rsidRDefault="00F90AE1" w:rsidP="009306CF">
      <w:r w:rsidRPr="000C7DD8">
        <w:t>Votre opinion sur votre Big Bus Tour :</w:t>
      </w:r>
    </w:p>
    <w:p w:rsidR="00852B65" w:rsidRPr="004F2079" w:rsidRDefault="00852B65" w:rsidP="00852B65">
      <w:pPr>
        <w:rPr>
          <w:u w:val="single"/>
          <w:lang w:val="en-US"/>
        </w:rPr>
      </w:pPr>
      <w:r>
        <w:rPr>
          <w:u w:val="single"/>
          <w:lang w:val="en-US"/>
        </w:rPr>
        <w:t>Trip Advisor Logo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Trust Pilot Logo</w:t>
      </w:r>
    </w:p>
    <w:p w:rsidR="00852B65" w:rsidRDefault="00852B65" w:rsidP="00852B65">
      <w:pPr>
        <w:rPr>
          <w:lang w:val="en-US"/>
        </w:rPr>
      </w:pPr>
    </w:p>
    <w:p w:rsidR="005C49BD" w:rsidRPr="000C7DD8" w:rsidRDefault="005C49BD" w:rsidP="009306CF">
      <w:bookmarkStart w:id="0" w:name="_GoBack"/>
      <w:bookmarkEnd w:id="0"/>
    </w:p>
    <w:p w:rsidR="005C49BD" w:rsidRPr="000C7DD8" w:rsidRDefault="005C49BD" w:rsidP="009306CF"/>
    <w:p w:rsidR="002D19D5" w:rsidRPr="000C7DD8" w:rsidRDefault="002D19D5" w:rsidP="002D19D5">
      <w:r w:rsidRPr="000C7DD8">
        <w:rPr>
          <w:highlight w:val="yellow"/>
        </w:rPr>
        <w:t>Footer:</w:t>
      </w:r>
      <w:r w:rsidR="000C7DD8">
        <w:t xml:space="preserve"> </w:t>
      </w:r>
      <w:r w:rsidRPr="000C7DD8">
        <w:t>Nous contacter | FAQ</w:t>
      </w:r>
      <w:r w:rsidR="000C7DD8">
        <w:t xml:space="preserve"> </w:t>
      </w:r>
      <w:r w:rsidRPr="000C7DD8">
        <w:t>| Télécharger le plan</w:t>
      </w:r>
    </w:p>
    <w:p w:rsidR="005C49BD" w:rsidRPr="000C7DD8" w:rsidRDefault="005C49BD" w:rsidP="002D19D5"/>
    <w:p w:rsidR="005C49BD" w:rsidRPr="000C7DD8" w:rsidRDefault="005C49BD" w:rsidP="002D19D5">
      <w:r w:rsidRPr="000C7DD8">
        <w:t>© Big Bus Tours Limited – 110 Buckingham Palace Road, SW1W 9SA, Londres, Royaume-Uni</w:t>
      </w:r>
    </w:p>
    <w:p w:rsidR="002D19D5" w:rsidRPr="000C7DD8" w:rsidRDefault="002D19D5" w:rsidP="002D19D5"/>
    <w:p w:rsidR="005C49BD" w:rsidRPr="000C7DD8" w:rsidRDefault="005C49BD" w:rsidP="002D19D5">
      <w:r w:rsidRPr="000C7DD8">
        <w:t>Société enregistrée en Angleterre sous le n</w:t>
      </w:r>
      <w:r w:rsidRPr="000C7DD8">
        <w:rPr>
          <w:vertAlign w:val="superscript"/>
        </w:rPr>
        <w:t>o</w:t>
      </w:r>
      <w:r w:rsidRPr="000C7DD8">
        <w:t xml:space="preserve"> 07524891</w:t>
      </w:r>
    </w:p>
    <w:p w:rsidR="002D19D5" w:rsidRPr="000C7DD8" w:rsidRDefault="002D19D5" w:rsidP="002D19D5">
      <w:r w:rsidRPr="000C7DD8">
        <w:t xml:space="preserve">Ce message est uniquement destiné à la personne désignée. Il peut contenir des informations sensibles, de nature privée et exclusive ou privilégiée. Aucun aspect confidentiel ou privilégié </w:t>
      </w:r>
      <w:r w:rsidR="002F56CC" w:rsidRPr="000C7DD8">
        <w:t>ne sera annulé</w:t>
      </w:r>
      <w:r w:rsidRPr="000C7DD8">
        <w:t xml:space="preserve"> ou perdu en cas de transmission</w:t>
      </w:r>
      <w:r w:rsidR="002F56CC" w:rsidRPr="000C7DD8">
        <w:t xml:space="preserve"> à un mauvais destinataire</w:t>
      </w:r>
      <w:r w:rsidRPr="000C7DD8">
        <w:t>. Si vous n</w:t>
      </w:r>
      <w:r w:rsidR="002A7678" w:rsidRPr="000C7DD8">
        <w:t>’</w:t>
      </w:r>
      <w:r w:rsidRPr="000C7DD8">
        <w:t>êtes pas le destinataire visé, veuillez immédiatement supprimer ce message et tous les exemplaires stockés sur votre système ainsi que tous les exemplaires imprimés, et en informer l</w:t>
      </w:r>
      <w:r w:rsidR="002A7678" w:rsidRPr="000C7DD8">
        <w:t>’</w:t>
      </w:r>
      <w:r w:rsidRPr="000C7DD8">
        <w:t>expéditeur. Si vous n</w:t>
      </w:r>
      <w:r w:rsidR="002A7678" w:rsidRPr="000C7DD8">
        <w:t>’</w:t>
      </w:r>
      <w:r w:rsidRPr="000C7DD8">
        <w:t>êtes pas le destinataire visé, il vous est interdit d</w:t>
      </w:r>
      <w:r w:rsidR="002A7678" w:rsidRPr="000C7DD8">
        <w:t>’</w:t>
      </w:r>
      <w:r w:rsidRPr="000C7DD8">
        <w:t>utiliser, de divulguer, de distribuer, d</w:t>
      </w:r>
      <w:r w:rsidR="002A7678" w:rsidRPr="000C7DD8">
        <w:t>’</w:t>
      </w:r>
      <w:r w:rsidRPr="000C7DD8">
        <w:t>imprimer ou de recopier, directement ou indirectement, tout ou partie de ce message.</w:t>
      </w:r>
    </w:p>
    <w:p w:rsidR="00297DDC" w:rsidRPr="000C7DD8" w:rsidRDefault="00852B65" w:rsidP="009306CF"/>
    <w:p w:rsidR="008D117A" w:rsidRPr="000C7DD8" w:rsidRDefault="008D117A"/>
    <w:p w:rsidR="008D117A" w:rsidRPr="000C7DD8" w:rsidRDefault="008D117A" w:rsidP="009306CF"/>
    <w:sectPr w:rsidR="008D117A" w:rsidRPr="000C7DD8" w:rsidSect="00E0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AE1" w:rsidRDefault="00CC6AE1" w:rsidP="000C7DD8">
      <w:r>
        <w:separator/>
      </w:r>
    </w:p>
  </w:endnote>
  <w:endnote w:type="continuationSeparator" w:id="0">
    <w:p w:rsidR="00CC6AE1" w:rsidRDefault="00CC6AE1" w:rsidP="000C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AE1" w:rsidRDefault="00CC6AE1" w:rsidP="000C7DD8">
      <w:r>
        <w:separator/>
      </w:r>
    </w:p>
  </w:footnote>
  <w:footnote w:type="continuationSeparator" w:id="0">
    <w:p w:rsidR="00CC6AE1" w:rsidRDefault="00CC6AE1" w:rsidP="000C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A5E"/>
    <w:multiLevelType w:val="hybridMultilevel"/>
    <w:tmpl w:val="24E81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CF"/>
    <w:rsid w:val="000A4E21"/>
    <w:rsid w:val="000C7DD8"/>
    <w:rsid w:val="001A4D9B"/>
    <w:rsid w:val="001D6994"/>
    <w:rsid w:val="002A7678"/>
    <w:rsid w:val="002D19D5"/>
    <w:rsid w:val="002F56CC"/>
    <w:rsid w:val="00330061"/>
    <w:rsid w:val="003E45EF"/>
    <w:rsid w:val="0041396A"/>
    <w:rsid w:val="004E4748"/>
    <w:rsid w:val="00566896"/>
    <w:rsid w:val="005C49BD"/>
    <w:rsid w:val="00641A48"/>
    <w:rsid w:val="006D1C61"/>
    <w:rsid w:val="00774D92"/>
    <w:rsid w:val="00796F03"/>
    <w:rsid w:val="00797F4C"/>
    <w:rsid w:val="008110CC"/>
    <w:rsid w:val="0081739E"/>
    <w:rsid w:val="00820DB7"/>
    <w:rsid w:val="00852B65"/>
    <w:rsid w:val="00856CAA"/>
    <w:rsid w:val="008D117A"/>
    <w:rsid w:val="009306CF"/>
    <w:rsid w:val="009E28E4"/>
    <w:rsid w:val="00A1373E"/>
    <w:rsid w:val="00A82394"/>
    <w:rsid w:val="00A904EA"/>
    <w:rsid w:val="00B20807"/>
    <w:rsid w:val="00CA7DE0"/>
    <w:rsid w:val="00CC6AE1"/>
    <w:rsid w:val="00D63BC3"/>
    <w:rsid w:val="00D954CF"/>
    <w:rsid w:val="00DF2B65"/>
    <w:rsid w:val="00E067E4"/>
    <w:rsid w:val="00F23FAC"/>
    <w:rsid w:val="00F30E99"/>
    <w:rsid w:val="00F90AE1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957B818-88B0-40FA-885F-E916BE28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6C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C3"/>
    <w:rPr>
      <w:rFonts w:ascii="Tahoma" w:eastAsia="Calibri" w:hAnsi="Tahoma" w:cs="Tahoma"/>
      <w:sz w:val="16"/>
      <w:szCs w:val="16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9E2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E4"/>
    <w:rPr>
      <w:rFonts w:ascii="Calibri" w:eastAsia="Calibri" w:hAnsi="Calibri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E4"/>
    <w:rPr>
      <w:rFonts w:ascii="Calibri" w:eastAsia="Calibri" w:hAnsi="Calibri" w:cs="Times New Roman"/>
      <w:b/>
      <w:bCs/>
      <w:sz w:val="20"/>
      <w:szCs w:val="20"/>
      <w:lang w:eastAsia="fr-FR"/>
    </w:rPr>
  </w:style>
  <w:style w:type="paragraph" w:styleId="Revision">
    <w:name w:val="Revision"/>
    <w:hidden/>
    <w:uiPriority w:val="99"/>
    <w:semiHidden/>
    <w:rsid w:val="008110C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C7D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D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C7D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D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B4CF-4008-48FB-A779-CCC8606D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1589CE6D</Template>
  <TotalTime>10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Bradley</dc:creator>
  <cp:lastModifiedBy>Freddie Herzog</cp:lastModifiedBy>
  <cp:revision>4</cp:revision>
  <cp:lastPrinted>2016-04-27T13:22:00Z</cp:lastPrinted>
  <dcterms:created xsi:type="dcterms:W3CDTF">2016-04-29T10:59:00Z</dcterms:created>
  <dcterms:modified xsi:type="dcterms:W3CDTF">2016-05-16T10:21:00Z</dcterms:modified>
</cp:coreProperties>
</file>