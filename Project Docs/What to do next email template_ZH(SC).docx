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6CF" w:rsidRPr="00EC2973" w:rsidRDefault="005C49BD" w:rsidP="00EC2973">
      <w:pPr>
        <w:rPr>
          <w:b/>
          <w:lang w:val="en-GB"/>
        </w:rPr>
      </w:pPr>
      <w:r>
        <w:rPr>
          <w:b/>
        </w:rPr>
        <w:t>尊敬的</w:t>
      </w:r>
      <w:r w:rsidR="00EC2973" w:rsidRPr="002A7678">
        <w:rPr>
          <w:b/>
          <w:highlight w:val="yellow"/>
          <w:lang w:val="en-US"/>
        </w:rPr>
        <w:t>[customer’s first name]</w:t>
      </w:r>
      <w:r w:rsidRPr="00EC2973">
        <w:rPr>
          <w:b/>
          <w:lang w:val="en-GB"/>
        </w:rPr>
        <w:t>，</w:t>
      </w:r>
      <w:r>
        <w:rPr>
          <w:b/>
        </w:rPr>
        <w:t>您好</w:t>
      </w:r>
      <w:r w:rsidRPr="00EC2973">
        <w:rPr>
          <w:b/>
          <w:lang w:val="en-GB"/>
        </w:rPr>
        <w:t>！</w:t>
      </w:r>
    </w:p>
    <w:p w:rsidR="009306CF" w:rsidRPr="00EC2973" w:rsidRDefault="009306CF" w:rsidP="009306CF">
      <w:pPr>
        <w:rPr>
          <w:lang w:val="en-GB"/>
        </w:rPr>
      </w:pPr>
    </w:p>
    <w:p w:rsidR="009306CF" w:rsidRDefault="009306CF" w:rsidP="00EC2973">
      <w:pPr>
        <w:rPr>
          <w:lang w:val="en-GB"/>
        </w:rPr>
      </w:pPr>
      <w:r>
        <w:t>非常感谢您选择</w:t>
      </w:r>
      <w:r w:rsidRPr="00EC2973">
        <w:rPr>
          <w:lang w:val="en-GB"/>
        </w:rPr>
        <w:t>Big Bus Tours</w:t>
      </w:r>
      <w:r w:rsidR="00EC2973" w:rsidRPr="00743F73">
        <w:rPr>
          <w:highlight w:val="yellow"/>
          <w:lang w:val="en-US"/>
        </w:rPr>
        <w:t>[city name]</w:t>
      </w:r>
      <w:r w:rsidRPr="00EC2973">
        <w:rPr>
          <w:lang w:val="en-GB"/>
        </w:rPr>
        <w:t>！</w:t>
      </w:r>
      <w:r>
        <w:t>我们热切期待不久将来欢迎您前来体验城市巴士之旅。</w:t>
      </w:r>
      <w:r w:rsidRPr="00EC2973">
        <w:rPr>
          <w:lang w:val="en-GB"/>
        </w:rPr>
        <w:t xml:space="preserve"> </w:t>
      </w:r>
    </w:p>
    <w:p w:rsidR="00134897" w:rsidRPr="00134897" w:rsidRDefault="00134897" w:rsidP="00134897">
      <w:pPr>
        <w:rPr>
          <w:lang w:val="en-GB"/>
        </w:rPr>
      </w:pPr>
    </w:p>
    <w:p w:rsidR="00134897" w:rsidRPr="00134897" w:rsidRDefault="00134897" w:rsidP="00134897">
      <w:pPr>
        <w:rPr>
          <w:b/>
          <w:lang w:val="en-GB"/>
        </w:rPr>
      </w:pPr>
      <w:r w:rsidRPr="00134897">
        <w:rPr>
          <w:b/>
          <w:lang w:val="en-GB"/>
        </w:rPr>
        <w:t>您的订单号:</w:t>
      </w:r>
    </w:p>
    <w:p w:rsidR="009306CF" w:rsidRPr="00EC2973" w:rsidRDefault="009306CF" w:rsidP="009306CF">
      <w:pPr>
        <w:rPr>
          <w:lang w:val="en-GB"/>
        </w:rPr>
      </w:pPr>
    </w:p>
    <w:p w:rsidR="009306CF" w:rsidRPr="00EC2973" w:rsidRDefault="00971E61" w:rsidP="009306CF">
      <w:pPr>
        <w:rPr>
          <w:lang w:val="en-GB"/>
        </w:rPr>
      </w:pPr>
      <w:r>
        <w:rPr>
          <w:noProof/>
        </w:rPr>
        <w:pict>
          <v:rect id="Rectangle 1" o:spid="_x0000_s1026" style="position:absolute;margin-left:4.5pt;margin-top:1.8pt;width:179.2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" fillcolor="white [3201]" strokecolor="black [3200]" strokeweight="2pt">
            <v:textbox>
              <w:txbxContent>
                <w:p w:rsidR="009306CF" w:rsidRPr="009306CF" w:rsidRDefault="009306CF" w:rsidP="009306C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查看并打印您的车票</w:t>
                  </w:r>
                </w:p>
              </w:txbxContent>
            </v:textbox>
          </v:rect>
        </w:pict>
      </w:r>
    </w:p>
    <w:p w:rsidR="009306CF" w:rsidRPr="00EC2973" w:rsidRDefault="009306CF" w:rsidP="009306CF">
      <w:pPr>
        <w:rPr>
          <w:lang w:val="en-GB"/>
        </w:rPr>
      </w:pPr>
    </w:p>
    <w:p w:rsidR="009306CF" w:rsidRPr="00EC2973" w:rsidRDefault="00971E61" w:rsidP="009306CF">
      <w:pPr>
        <w:rPr>
          <w:lang w:val="en-GB"/>
        </w:rPr>
      </w:pPr>
      <w:r>
        <w:rPr>
          <w:noProof/>
        </w:rPr>
        <w:pict>
          <v:rect id="Rectangle 5" o:spid="_x0000_s1027" style="position:absolute;margin-left:4.3pt;margin-top:12.1pt;width:305.75pt;height:3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" fillcolor="white [3201]" strokecolor="black [3200]" strokeweight="2pt">
            <v:textbox>
              <w:txbxContent>
                <w:p w:rsidR="009306CF" w:rsidRDefault="009306CF" w:rsidP="009306CF">
                  <w:r>
                    <w:t xml:space="preserve">车票详情： </w:t>
                  </w:r>
                </w:p>
              </w:txbxContent>
            </v:textbox>
          </v:rect>
        </w:pict>
      </w:r>
    </w:p>
    <w:p w:rsidR="009306CF" w:rsidRPr="00EC2973" w:rsidRDefault="009306CF" w:rsidP="009306CF">
      <w:pPr>
        <w:rPr>
          <w:lang w:val="en-GB"/>
        </w:rPr>
      </w:pPr>
    </w:p>
    <w:p w:rsidR="009306CF" w:rsidRPr="00EC2973" w:rsidRDefault="009306CF" w:rsidP="009306CF">
      <w:pPr>
        <w:rPr>
          <w:lang w:val="en-GB"/>
        </w:rPr>
      </w:pPr>
    </w:p>
    <w:p w:rsidR="009306CF" w:rsidRPr="00EC2973" w:rsidRDefault="009306CF" w:rsidP="009306CF">
      <w:pPr>
        <w:rPr>
          <w:lang w:val="en-GB"/>
        </w:rPr>
      </w:pPr>
    </w:p>
    <w:p w:rsidR="00134897" w:rsidRDefault="00134897" w:rsidP="00134897">
      <w:r>
        <w:t>姓名：</w:t>
      </w:r>
    </w:p>
    <w:p w:rsidR="00134897" w:rsidRDefault="00134897" w:rsidP="00134897">
      <w:r>
        <w:t>订单号：</w:t>
      </w:r>
    </w:p>
    <w:p w:rsidR="00134897" w:rsidRDefault="00134897" w:rsidP="00134897">
      <w:r>
        <w:t>下单日期：</w:t>
      </w:r>
      <w:r>
        <w:br/>
        <w:t xml:space="preserve">订单总费用： </w:t>
      </w:r>
      <w:r>
        <w:br/>
        <w:t>总购票数量：</w:t>
      </w:r>
      <w:r>
        <w:br/>
      </w:r>
    </w:p>
    <w:p w:rsidR="005C49BD" w:rsidRDefault="00134897" w:rsidP="009306CF">
      <w:pPr>
        <w:rPr>
          <w:sz w:val="18"/>
          <w:szCs w:val="18"/>
          <w:lang w:val="en-GB"/>
        </w:rPr>
      </w:pPr>
      <w:r>
        <w:rPr>
          <w:sz w:val="18"/>
        </w:rPr>
        <w:t>您的购票行为须遵守我们的</w:t>
      </w:r>
      <w:r>
        <w:rPr>
          <w:b/>
          <w:color w:val="0000FF"/>
          <w:sz w:val="18"/>
          <w:u w:val="single"/>
        </w:rPr>
        <w:t>《条款和条件》</w:t>
      </w:r>
      <w:r>
        <w:rPr>
          <w:sz w:val="18"/>
        </w:rPr>
        <w:t>以及</w:t>
      </w:r>
      <w:r>
        <w:rPr>
          <w:b/>
          <w:color w:val="0000FF"/>
          <w:sz w:val="18"/>
          <w:u w:val="single"/>
        </w:rPr>
        <w:t>《隐私政策》</w:t>
      </w:r>
    </w:p>
    <w:p w:rsidR="00134897" w:rsidRPr="00134897" w:rsidRDefault="00134897" w:rsidP="009306CF">
      <w:pPr>
        <w:rPr>
          <w:sz w:val="18"/>
          <w:szCs w:val="18"/>
          <w:lang w:val="en-GB"/>
        </w:rPr>
      </w:pPr>
    </w:p>
    <w:p w:rsidR="005C49BD" w:rsidRPr="00EC2973" w:rsidRDefault="005C49BD" w:rsidP="009306CF">
      <w:pPr>
        <w:rPr>
          <w:lang w:val="en-GB"/>
        </w:rPr>
      </w:pPr>
    </w:p>
    <w:p w:rsidR="009306CF" w:rsidRPr="00F90AE1" w:rsidRDefault="009306CF" w:rsidP="009306C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打印您的车票</w:t>
      </w:r>
    </w:p>
    <w:p w:rsidR="009306CF" w:rsidRDefault="009306CF" w:rsidP="009306CF">
      <w:pPr>
        <w:pStyle w:val="ListParagraph"/>
      </w:pPr>
      <w:r>
        <w:t xml:space="preserve">点击上述链接，以查看、下载并打印您的车票。票面包含一个代码，以供Big Bus Tours员工在您上车之时查验。 </w:t>
      </w:r>
    </w:p>
    <w:p w:rsidR="009306CF" w:rsidRDefault="009306CF" w:rsidP="009306CF">
      <w:pPr>
        <w:pStyle w:val="ListParagraph"/>
      </w:pPr>
    </w:p>
    <w:p w:rsidR="009306CF" w:rsidRPr="00F90AE1" w:rsidRDefault="009306CF" w:rsidP="009306C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下载我们的免费应用程序</w:t>
      </w:r>
    </w:p>
    <w:p w:rsidR="009306CF" w:rsidRDefault="009306CF" w:rsidP="00EC2973">
      <w:pPr>
        <w:pStyle w:val="ListParagraph"/>
      </w:pPr>
      <w:r>
        <w:t>通过我们的免费应用，您可查看</w:t>
      </w:r>
      <w:r w:rsidR="00EC2973" w:rsidRPr="00570A50">
        <w:rPr>
          <w:highlight w:val="yellow"/>
          <w:lang w:val="de-DE"/>
        </w:rPr>
        <w:t>[city name]</w:t>
      </w:r>
      <w:r>
        <w:t>的公共巴士停落站、公共巴士时刻表、城市地图和各种绝佳的活动安排——</w:t>
      </w:r>
      <w:r>
        <w:rPr>
          <w:b/>
          <w:color w:val="0000FF"/>
          <w:u w:val="single"/>
        </w:rPr>
        <w:t>应用商店</w:t>
      </w:r>
      <w:r>
        <w:t>或</w:t>
      </w:r>
      <w:r>
        <w:rPr>
          <w:b/>
          <w:color w:val="0000FF"/>
          <w:u w:val="single"/>
        </w:rPr>
        <w:t>Google Play</w:t>
      </w:r>
      <w:r>
        <w:t xml:space="preserve">。 </w:t>
      </w:r>
    </w:p>
    <w:p w:rsidR="009306CF" w:rsidRDefault="009306CF" w:rsidP="009306CF">
      <w:pPr>
        <w:pStyle w:val="ListParagraph"/>
      </w:pPr>
    </w:p>
    <w:p w:rsidR="009306CF" w:rsidRPr="00F90AE1" w:rsidRDefault="009306CF" w:rsidP="009306C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享受美妙之旅</w:t>
      </w:r>
    </w:p>
    <w:p w:rsidR="009306CF" w:rsidRDefault="009306CF" w:rsidP="009306CF">
      <w:pPr>
        <w:pStyle w:val="ListParagraph"/>
      </w:pPr>
      <w:r>
        <w:t>请在我们站点或在上车时向员工展示您的打印车票。他们将向您签发一份回执，以便您在车票有效期内搭乘公共巴士。</w:t>
      </w:r>
    </w:p>
    <w:p w:rsidR="009306CF" w:rsidRDefault="009306CF" w:rsidP="009306CF"/>
    <w:p w:rsidR="009306CF" w:rsidRDefault="00971E61" w:rsidP="009306CF">
      <w:r>
        <w:rPr>
          <w:noProof/>
        </w:rPr>
        <w:pict>
          <v:rect id="Rectangle 6" o:spid="_x0000_s1028" style="position:absolute;margin-left:-8.15pt;margin-top:7.1pt;width:459.35pt;height:10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" fillcolor="white [3201]" strokecolor="black [3200]" strokeweight="2pt">
            <v:textbox>
              <w:txbxContent>
                <w:p w:rsidR="009306CF" w:rsidRPr="009306CF" w:rsidRDefault="009306CF" w:rsidP="009306CF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您是否需要将车票发送至您的智能手机？ </w:t>
                  </w:r>
                </w:p>
                <w:p w:rsidR="009306CF" w:rsidRDefault="009306CF" w:rsidP="009306CF">
                  <w:r>
                    <w:t>如果您需要将您的车票发送至您的智能手机，我们将向您发送一条包含您车票链接的短信（SMS）。请记住，您将需要拥有无线网络或移动数据服务，才能打开此链接并查看您的电子车票页面。你只需向Big Bus Tours的员工展示电子车票页面，他们便会向您签发一份回执，以便您在车票有效期内搭乘公共巴士。</w:t>
                  </w:r>
                </w:p>
                <w:p w:rsidR="009306CF" w:rsidRDefault="009306CF" w:rsidP="009306CF">
                  <w:pPr>
                    <w:jc w:val="center"/>
                  </w:pPr>
                </w:p>
              </w:txbxContent>
            </v:textbox>
          </v:rect>
        </w:pict>
      </w:r>
    </w:p>
    <w:p w:rsidR="009306CF" w:rsidRDefault="009306CF" w:rsidP="009306CF"/>
    <w:p w:rsidR="009306CF" w:rsidRDefault="009306CF" w:rsidP="009306CF"/>
    <w:p w:rsidR="009306CF" w:rsidRDefault="009306CF" w:rsidP="009306CF"/>
    <w:p w:rsidR="009306CF" w:rsidRDefault="009306CF" w:rsidP="009306CF"/>
    <w:p w:rsidR="009306CF" w:rsidRDefault="009306CF" w:rsidP="009306CF"/>
    <w:p w:rsidR="009306CF" w:rsidRDefault="009306CF" w:rsidP="009306CF"/>
    <w:p w:rsidR="009306CF" w:rsidRDefault="009306CF" w:rsidP="009306CF"/>
    <w:p w:rsidR="009306CF" w:rsidRDefault="009306CF" w:rsidP="009306CF"/>
    <w:p w:rsidR="00D63BC3" w:rsidRDefault="00971E61" w:rsidP="009306CF">
      <w:r>
        <w:rPr>
          <w:noProof/>
        </w:rPr>
        <w:pict>
          <v:rect id="Rectangle 4" o:spid="_x0000_s1029" style="position:absolute;margin-left:-8.1pt;margin-top:2.35pt;width:459.3pt;height:105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" fillcolor="white [3201]" strokecolor="black [3200]" strokeweight="2pt">
            <v:textbox>
              <w:txbxContent>
                <w:p w:rsidR="00F30E99" w:rsidRDefault="00A904EA" w:rsidP="00EC2973">
                  <w:pPr>
                    <w:jc w:val="center"/>
                  </w:pPr>
                  <w:r>
                    <w:t>使用我们免费的Big Bus Tours应用开启您的</w:t>
                  </w:r>
                  <w:r w:rsidR="00EC2973" w:rsidRPr="006D78EB">
                    <w:rPr>
                      <w:sz w:val="32"/>
                      <w:szCs w:val="32"/>
                      <w:highlight w:val="yellow"/>
                      <w:lang w:val="de-DE"/>
                    </w:rPr>
                    <w:t>[city name]</w:t>
                  </w:r>
                  <w:r>
                    <w:t xml:space="preserve">之旅。 </w:t>
                  </w:r>
                  <w:r>
                    <w:br/>
                  </w:r>
                  <w:r>
                    <w:rPr>
                      <w:sz w:val="18"/>
                    </w:rPr>
                    <w:t>使用我们的互动城市指南查看地图、路线和站点信息，并且探索</w:t>
                  </w:r>
                  <w:r w:rsidR="00EC2973" w:rsidRPr="006D78EB">
                    <w:rPr>
                      <w:sz w:val="18"/>
                      <w:szCs w:val="18"/>
                      <w:highlight w:val="yellow"/>
                      <w:lang w:val="de-DE"/>
                    </w:rPr>
                    <w:t>[city name]</w:t>
                  </w:r>
                  <w:r>
                    <w:rPr>
                      <w:sz w:val="18"/>
                    </w:rPr>
                    <w:t>的地标、旅游景点、购物、餐饮及夜生活的最佳去处。</w:t>
                  </w:r>
                  <w:r>
                    <w:br/>
                    <w:t>可从</w:t>
                  </w:r>
                  <w:r>
                    <w:rPr>
                      <w:b/>
                      <w:color w:val="0000FF"/>
                      <w:u w:val="single"/>
                    </w:rPr>
                    <w:t>应用商店</w:t>
                  </w:r>
                  <w:r w:rsidR="00134897">
                    <w:rPr>
                      <w:lang w:val="en-GB"/>
                    </w:rPr>
                    <w:t xml:space="preserve"> </w:t>
                  </w:r>
                  <w:r>
                    <w:rPr>
                      <w:b/>
                      <w:color w:val="0000FF"/>
                      <w:u w:val="single"/>
                    </w:rPr>
                    <w:t>Google Play</w:t>
                  </w:r>
                  <w:r>
                    <w:t>下载安装。</w:t>
                  </w:r>
                </w:p>
              </w:txbxContent>
            </v:textbox>
          </v:rect>
        </w:pict>
      </w:r>
    </w:p>
    <w:p w:rsidR="00F30E99" w:rsidRDefault="00F30E99" w:rsidP="009306CF"/>
    <w:p w:rsidR="00F30E99" w:rsidRDefault="00F30E99" w:rsidP="009306CF"/>
    <w:p w:rsidR="00F30E99" w:rsidRDefault="00F30E99" w:rsidP="009306CF"/>
    <w:p w:rsidR="00F30E99" w:rsidRDefault="00F30E99" w:rsidP="009306CF"/>
    <w:p w:rsidR="00F30E99" w:rsidRDefault="00F30E99" w:rsidP="009306CF"/>
    <w:p w:rsidR="00134897" w:rsidRPr="00134897" w:rsidRDefault="00134897" w:rsidP="00134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b/>
          <w:color w:val="212121"/>
          <w:sz w:val="20"/>
          <w:szCs w:val="20"/>
          <w:lang w:val="en-GB" w:eastAsia="en-GB" w:bidi="ar-SA"/>
        </w:rPr>
      </w:pPr>
      <w:r w:rsidRPr="00134897">
        <w:rPr>
          <w:rFonts w:ascii="PMingLiU" w:eastAsia="PMingLiU" w:hAnsi="PMingLiU" w:cs="PMingLiU" w:hint="eastAsia"/>
          <w:b/>
          <w:color w:val="212121"/>
          <w:sz w:val="20"/>
          <w:szCs w:val="20"/>
          <w:lang w:val="en-GB" w:bidi="ar-SA"/>
        </w:rPr>
        <w:t>联系我们</w:t>
      </w:r>
      <w:r>
        <w:rPr>
          <w:rFonts w:ascii="PMingLiU" w:eastAsia="PMingLiU" w:hAnsi="PMingLiU" w:cs="PMingLiU"/>
          <w:b/>
          <w:color w:val="212121"/>
          <w:sz w:val="20"/>
          <w:szCs w:val="20"/>
          <w:lang w:val="en-GB" w:bidi="ar-SA"/>
        </w:rPr>
        <w:t>:</w:t>
      </w:r>
    </w:p>
    <w:p w:rsidR="00F30E99" w:rsidRPr="00134897" w:rsidRDefault="00F30E99" w:rsidP="009306CF">
      <w:pPr>
        <w:rPr>
          <w:lang w:val="en-GB"/>
        </w:rPr>
      </w:pPr>
    </w:p>
    <w:p w:rsidR="009306CF" w:rsidRDefault="009306CF" w:rsidP="009306CF">
      <w:r>
        <w:t>如果您有任何疑问，欢迎您随时联系我们：</w:t>
      </w:r>
    </w:p>
    <w:p w:rsidR="005C49BD" w:rsidRDefault="005C49BD" w:rsidP="009306CF"/>
    <w:p w:rsidR="009306CF" w:rsidRPr="00EC2973" w:rsidRDefault="009306CF" w:rsidP="00EC2973">
      <w:pPr>
        <w:rPr>
          <w:lang w:val="en-GB"/>
        </w:rPr>
      </w:pPr>
      <w:r w:rsidRPr="00EC2973">
        <w:rPr>
          <w:lang w:val="en-GB"/>
        </w:rPr>
        <w:t>Big Bus Tours</w:t>
      </w:r>
      <w:r w:rsidR="00EC2973" w:rsidRPr="00EC2973">
        <w:rPr>
          <w:highlight w:val="yellow"/>
          <w:lang w:val="en-GB"/>
        </w:rPr>
        <w:t>[city name]</w:t>
      </w:r>
    </w:p>
    <w:p w:rsidR="009306CF" w:rsidRDefault="009306CF" w:rsidP="00EC2973">
      <w:r>
        <w:t>电话：</w:t>
      </w:r>
      <w:r w:rsidR="00EC2973">
        <w:rPr>
          <w:highlight w:val="yellow"/>
        </w:rPr>
        <w:t>[insert number here]</w:t>
      </w:r>
    </w:p>
    <w:p w:rsidR="009306CF" w:rsidRDefault="009306CF" w:rsidP="00EC2973">
      <w:r>
        <w:t>电子邮件：</w:t>
      </w:r>
      <w:r w:rsidR="00EC2973">
        <w:rPr>
          <w:highlight w:val="yellow"/>
        </w:rPr>
        <w:t>[insert email here]</w:t>
      </w:r>
      <w:r>
        <w:t xml:space="preserve"> </w:t>
      </w:r>
    </w:p>
    <w:p w:rsidR="008D117A" w:rsidRDefault="008D117A" w:rsidP="009306CF"/>
    <w:p w:rsidR="00F90AE1" w:rsidRDefault="00F90AE1" w:rsidP="009306CF"/>
    <w:p w:rsidR="00F90AE1" w:rsidRDefault="00F90AE1" w:rsidP="009306CF">
      <w:r>
        <w:t>评论您的Big Bus Tour：</w:t>
      </w:r>
    </w:p>
    <w:p w:rsidR="00971E61" w:rsidRPr="004F2079" w:rsidRDefault="00971E61" w:rsidP="00971E61">
      <w:pPr>
        <w:rPr>
          <w:u w:val="single"/>
          <w:lang w:val="en-US"/>
        </w:rPr>
      </w:pPr>
      <w:r>
        <w:rPr>
          <w:u w:val="single"/>
          <w:lang w:val="en-US"/>
        </w:rPr>
        <w:t>Trip Advisor L</w:t>
      </w:r>
      <w:bookmarkStart w:id="0" w:name="_GoBack"/>
      <w:bookmarkEnd w:id="0"/>
      <w:r>
        <w:rPr>
          <w:u w:val="single"/>
          <w:lang w:val="en-US"/>
        </w:rPr>
        <w:t>ogo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u w:val="single"/>
          <w:lang w:val="en-US"/>
        </w:rPr>
        <w:t>Trust Pilot Logo</w:t>
      </w:r>
    </w:p>
    <w:p w:rsidR="00971E61" w:rsidRDefault="00971E61" w:rsidP="00971E61">
      <w:pPr>
        <w:rPr>
          <w:lang w:val="en-US"/>
        </w:rPr>
      </w:pPr>
    </w:p>
    <w:p w:rsidR="005C49BD" w:rsidRDefault="005C49BD" w:rsidP="009306CF"/>
    <w:p w:rsidR="005C49BD" w:rsidRDefault="005C49BD" w:rsidP="009306CF"/>
    <w:p w:rsidR="002D19D5" w:rsidRDefault="00EC2973" w:rsidP="002D19D5">
      <w:r w:rsidRPr="006D78EB">
        <w:rPr>
          <w:highlight w:val="yellow"/>
          <w:lang w:val="de-DE"/>
        </w:rPr>
        <w:t>Footer:</w:t>
      </w:r>
      <w:r w:rsidRPr="006D78EB">
        <w:rPr>
          <w:lang w:val="de-DE"/>
        </w:rPr>
        <w:t xml:space="preserve"> </w:t>
      </w:r>
      <w:r w:rsidR="002D19D5">
        <w:t>联系我们 | 常见问答 | 下载地图</w:t>
      </w:r>
    </w:p>
    <w:p w:rsidR="005C49BD" w:rsidRDefault="005C49BD" w:rsidP="002D19D5"/>
    <w:p w:rsidR="005C49BD" w:rsidRPr="00EC2973" w:rsidRDefault="005C49BD" w:rsidP="002D19D5">
      <w:pPr>
        <w:rPr>
          <w:lang w:val="en-GB"/>
        </w:rPr>
      </w:pPr>
      <w:r w:rsidRPr="00EC2973">
        <w:rPr>
          <w:lang w:val="en-GB"/>
        </w:rPr>
        <w:t>© Big Bus Tours Limited – 110 Buckingham Palace Road, SW1W 9SA, London, United Kingdom</w:t>
      </w:r>
    </w:p>
    <w:p w:rsidR="002D19D5" w:rsidRPr="00EC2973" w:rsidRDefault="002D19D5" w:rsidP="002D19D5">
      <w:pPr>
        <w:rPr>
          <w:lang w:val="en-GB"/>
        </w:rPr>
      </w:pPr>
    </w:p>
    <w:p w:rsidR="005C49BD" w:rsidRDefault="005C49BD" w:rsidP="002D19D5">
      <w:r>
        <w:t>在英格兰注册——公司注册号：07524891</w:t>
      </w:r>
    </w:p>
    <w:p w:rsidR="002D19D5" w:rsidRDefault="002D19D5" w:rsidP="002D19D5">
      <w:r>
        <w:t>此信息仅发送给指定收件人。其可能包含敏感和私密的专有信息、或受法律保护的信息。信息的错误传输不会构成对其机密性或基本权利的弃权或损失。如果您并非预期的收件人，请您立即从您的系统中删除该信息以及其所有副本，销毁任何复印本，并通知发件人。如果您并非预期收件人，您不得直接或间接使用、披露、分发、打印或拷贝本信息的任意部分。</w:t>
      </w:r>
    </w:p>
    <w:p w:rsidR="00297DDC" w:rsidRDefault="00971E61" w:rsidP="009306CF"/>
    <w:p w:rsidR="008D117A" w:rsidRDefault="008D117A"/>
    <w:p w:rsidR="008D117A" w:rsidRDefault="008D117A" w:rsidP="009306CF"/>
    <w:sectPr w:rsidR="008D117A" w:rsidSect="00B00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02F4" w:rsidRDefault="007402F4" w:rsidP="00EC2973">
      <w:r>
        <w:separator/>
      </w:r>
    </w:p>
  </w:endnote>
  <w:endnote w:type="continuationSeparator" w:id="0">
    <w:p w:rsidR="007402F4" w:rsidRDefault="007402F4" w:rsidP="00EC2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Malgun Gothic Semilight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02F4" w:rsidRDefault="007402F4" w:rsidP="00EC2973">
      <w:r>
        <w:separator/>
      </w:r>
    </w:p>
  </w:footnote>
  <w:footnote w:type="continuationSeparator" w:id="0">
    <w:p w:rsidR="007402F4" w:rsidRDefault="007402F4" w:rsidP="00EC29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267A5E"/>
    <w:multiLevelType w:val="hybridMultilevel"/>
    <w:tmpl w:val="24E819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06CF"/>
    <w:rsid w:val="00066C63"/>
    <w:rsid w:val="000A4E21"/>
    <w:rsid w:val="00134897"/>
    <w:rsid w:val="001A4D9B"/>
    <w:rsid w:val="001D6994"/>
    <w:rsid w:val="002D19D5"/>
    <w:rsid w:val="00330061"/>
    <w:rsid w:val="003E45EF"/>
    <w:rsid w:val="0041396A"/>
    <w:rsid w:val="004E4748"/>
    <w:rsid w:val="00566896"/>
    <w:rsid w:val="005C49BD"/>
    <w:rsid w:val="00641A48"/>
    <w:rsid w:val="007402F4"/>
    <w:rsid w:val="00796F03"/>
    <w:rsid w:val="00797F4C"/>
    <w:rsid w:val="008110CC"/>
    <w:rsid w:val="00820DB7"/>
    <w:rsid w:val="00856CAA"/>
    <w:rsid w:val="008D117A"/>
    <w:rsid w:val="009306CF"/>
    <w:rsid w:val="00971E61"/>
    <w:rsid w:val="009E28E4"/>
    <w:rsid w:val="00A1373E"/>
    <w:rsid w:val="00A82394"/>
    <w:rsid w:val="00A904EA"/>
    <w:rsid w:val="00B005A9"/>
    <w:rsid w:val="00B20807"/>
    <w:rsid w:val="00CA7DE0"/>
    <w:rsid w:val="00D63BC3"/>
    <w:rsid w:val="00D954CF"/>
    <w:rsid w:val="00DF2B65"/>
    <w:rsid w:val="00EC2973"/>
    <w:rsid w:val="00F23FAC"/>
    <w:rsid w:val="00F30E99"/>
    <w:rsid w:val="00F90AE1"/>
    <w:rsid w:val="00FD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901069E2-8D67-4D07-B6CC-9363DFF70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306CF"/>
    <w:pPr>
      <w:spacing w:after="0" w:line="240" w:lineRule="auto"/>
    </w:pPr>
    <w:rPr>
      <w:rFonts w:ascii="SimSun" w:eastAsia="SimSun" w:hAnsi="SimSu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6CF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3BC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BC3"/>
    <w:rPr>
      <w:rFonts w:ascii="SimSun" w:eastAsia="SimSun" w:hAnsi="SimSun" w:cs="SimSun"/>
      <w:sz w:val="16"/>
      <w:szCs w:val="16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9E28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28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28E4"/>
    <w:rPr>
      <w:rFonts w:ascii="SimSun" w:eastAsia="SimSun" w:hAnsi="SimSun" w:cs="SimSu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28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28E4"/>
    <w:rPr>
      <w:rFonts w:ascii="SimSun" w:eastAsia="SimSun" w:hAnsi="SimSun" w:cs="SimSun"/>
      <w:b/>
      <w:bCs/>
      <w:sz w:val="20"/>
      <w:szCs w:val="20"/>
      <w:lang w:eastAsia="zh-CN"/>
    </w:rPr>
  </w:style>
  <w:style w:type="paragraph" w:styleId="Revision">
    <w:name w:val="Revision"/>
    <w:hidden/>
    <w:uiPriority w:val="99"/>
    <w:semiHidden/>
    <w:rsid w:val="008110CC"/>
    <w:pPr>
      <w:spacing w:after="0" w:line="240" w:lineRule="auto"/>
    </w:pPr>
    <w:rPr>
      <w:rFonts w:ascii="SimSun" w:eastAsia="SimSun" w:hAnsi="SimSun" w:cs="SimSun"/>
    </w:rPr>
  </w:style>
  <w:style w:type="paragraph" w:styleId="Header">
    <w:name w:val="header"/>
    <w:basedOn w:val="Normal"/>
    <w:link w:val="HeaderChar"/>
    <w:uiPriority w:val="99"/>
    <w:semiHidden/>
    <w:unhideWhenUsed/>
    <w:rsid w:val="00EC29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2973"/>
    <w:rPr>
      <w:rFonts w:ascii="SimSun" w:eastAsia="SimSun" w:hAnsi="SimSun" w:cs="SimSun"/>
    </w:rPr>
  </w:style>
  <w:style w:type="paragraph" w:styleId="Footer">
    <w:name w:val="footer"/>
    <w:basedOn w:val="Normal"/>
    <w:link w:val="FooterChar"/>
    <w:uiPriority w:val="99"/>
    <w:semiHidden/>
    <w:unhideWhenUsed/>
    <w:rsid w:val="00EC29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2973"/>
    <w:rPr>
      <w:rFonts w:ascii="SimSun" w:eastAsia="SimSun" w:hAnsi="SimSun" w:cs="SimSu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8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897"/>
    <w:rPr>
      <w:rFonts w:ascii="Courier New" w:eastAsia="Times New Roman" w:hAnsi="Courier New" w:cs="Courier New"/>
      <w:sz w:val="20"/>
      <w:szCs w:val="20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0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36929-2AE1-45B1-A810-ACF5C1D2C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1589CE6D</Template>
  <TotalTime>221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 Bradley</dc:creator>
  <cp:lastModifiedBy>Freddie Herzog</cp:lastModifiedBy>
  <cp:revision>13</cp:revision>
  <cp:lastPrinted>2016-04-27T13:22:00Z</cp:lastPrinted>
  <dcterms:created xsi:type="dcterms:W3CDTF">2016-04-25T13:34:00Z</dcterms:created>
  <dcterms:modified xsi:type="dcterms:W3CDTF">2016-05-16T10:22:00Z</dcterms:modified>
</cp:coreProperties>
</file>