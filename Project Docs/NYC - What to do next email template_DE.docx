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E93A5" w14:textId="77777777" w:rsidR="00FB1E9F" w:rsidRPr="00A44533" w:rsidRDefault="00FB1E9F" w:rsidP="009306CF">
      <w:pPr>
        <w:rPr>
          <w:b/>
          <w:bCs/>
          <w:lang w:val="de-DE"/>
        </w:rPr>
      </w:pPr>
      <w:r w:rsidRPr="00A44533">
        <w:rPr>
          <w:b/>
          <w:bCs/>
          <w:lang w:val="de-DE"/>
        </w:rPr>
        <w:t xml:space="preserve">Hallo </w:t>
      </w:r>
      <w:r w:rsidRPr="00A44533">
        <w:rPr>
          <w:b/>
          <w:bCs/>
          <w:highlight w:val="yellow"/>
          <w:lang w:val="de-DE"/>
        </w:rPr>
        <w:t>[customer’s first name]</w:t>
      </w:r>
      <w:r w:rsidRPr="00A44533">
        <w:rPr>
          <w:b/>
          <w:bCs/>
          <w:lang w:val="de-DE"/>
        </w:rPr>
        <w:t>,</w:t>
      </w:r>
    </w:p>
    <w:p w14:paraId="7272FC93" w14:textId="77777777" w:rsidR="00FB1E9F" w:rsidRPr="00A44533" w:rsidRDefault="00FB1E9F" w:rsidP="009306CF">
      <w:pPr>
        <w:rPr>
          <w:lang w:val="de-DE"/>
        </w:rPr>
      </w:pPr>
    </w:p>
    <w:p w14:paraId="40509939" w14:textId="77777777" w:rsidR="00FB1E9F" w:rsidRDefault="00FB1E9F" w:rsidP="009306CF">
      <w:pPr>
        <w:rPr>
          <w:lang w:val="de-DE"/>
        </w:rPr>
      </w:pPr>
      <w:r w:rsidRPr="00A44533">
        <w:rPr>
          <w:lang w:val="de-DE"/>
        </w:rPr>
        <w:t xml:space="preserve">Vielen Dank, dass Sie sich für Big Bus Tours </w:t>
      </w:r>
      <w:r w:rsidRPr="00A44533">
        <w:rPr>
          <w:highlight w:val="yellow"/>
          <w:lang w:val="de-DE"/>
        </w:rPr>
        <w:t>[city name]</w:t>
      </w:r>
      <w:r w:rsidRPr="00A44533">
        <w:rPr>
          <w:lang w:val="de-DE"/>
        </w:rPr>
        <w:t xml:space="preserve"> entschieden haben! Wir freuen uns, Sie bald an Bord begrüßen zu dürfen. </w:t>
      </w:r>
    </w:p>
    <w:p w14:paraId="6F13096E" w14:textId="77777777" w:rsidR="00CA28A7" w:rsidRDefault="00CA28A7" w:rsidP="009306CF">
      <w:pPr>
        <w:rPr>
          <w:lang w:val="de-DE"/>
        </w:rPr>
      </w:pPr>
    </w:p>
    <w:p w14:paraId="485DA61D" w14:textId="77777777" w:rsidR="00CA28A7" w:rsidRPr="00CA28A7" w:rsidRDefault="00CA28A7" w:rsidP="009306CF">
      <w:pPr>
        <w:rPr>
          <w:b/>
          <w:lang w:val="de-DE"/>
        </w:rPr>
      </w:pPr>
      <w:r w:rsidRPr="00CA28A7">
        <w:rPr>
          <w:b/>
          <w:lang w:val="de-DE"/>
        </w:rPr>
        <w:t>Ihre Ticketnummer:</w:t>
      </w:r>
    </w:p>
    <w:p w14:paraId="4BBA88C4" w14:textId="77777777" w:rsidR="00FB1E9F" w:rsidRPr="00A44533" w:rsidRDefault="00FB1E9F" w:rsidP="009306CF">
      <w:pPr>
        <w:rPr>
          <w:lang w:val="de-DE"/>
        </w:rPr>
      </w:pPr>
    </w:p>
    <w:p w14:paraId="4E1DA610" w14:textId="77777777" w:rsidR="00FB1E9F" w:rsidRPr="00A44533" w:rsidRDefault="0071041D" w:rsidP="009306CF">
      <w:pPr>
        <w:rPr>
          <w:lang w:val="de-DE"/>
        </w:rPr>
      </w:pPr>
      <w:r>
        <w:rPr>
          <w:lang w:val="de-DE"/>
        </w:rPr>
        <w:pict w14:anchorId="49447D32">
          <v:rect id="Rectangle 1" o:spid="_x0000_s1026" style="position:absolute;margin-left:4.5pt;margin-top:1.8pt;width:179.25pt;height:24.75pt;z-index:251655680;visibility:visible;v-text-anchor:middle" strokeweight="2pt">
            <v:textbox>
              <w:txbxContent>
                <w:p w14:paraId="1EB47704" w14:textId="77777777" w:rsidR="00FB1E9F" w:rsidRPr="00570A50" w:rsidRDefault="00FB1E9F" w:rsidP="009306CF">
                  <w:pPr>
                    <w:jc w:val="center"/>
                    <w:rPr>
                      <w:b/>
                      <w:bCs/>
                      <w:lang w:val="de-DE"/>
                    </w:rPr>
                  </w:pPr>
                  <w:r w:rsidRPr="00570A50">
                    <w:rPr>
                      <w:b/>
                      <w:bCs/>
                      <w:lang w:val="de-DE"/>
                    </w:rPr>
                    <w:t>Ticket anzeigen und drucken</w:t>
                  </w:r>
                </w:p>
              </w:txbxContent>
            </v:textbox>
          </v:rect>
        </w:pict>
      </w:r>
    </w:p>
    <w:p w14:paraId="62788C00" w14:textId="77777777" w:rsidR="00FB1E9F" w:rsidRPr="00A44533" w:rsidRDefault="00FB1E9F" w:rsidP="009306CF">
      <w:pPr>
        <w:rPr>
          <w:lang w:val="de-DE"/>
        </w:rPr>
      </w:pPr>
    </w:p>
    <w:p w14:paraId="459FD42F" w14:textId="77777777" w:rsidR="00FB1E9F" w:rsidRPr="00A44533" w:rsidRDefault="0071041D" w:rsidP="009306CF">
      <w:pPr>
        <w:rPr>
          <w:lang w:val="de-DE"/>
        </w:rPr>
      </w:pPr>
      <w:r>
        <w:rPr>
          <w:lang w:val="de-DE"/>
        </w:rPr>
        <w:pict w14:anchorId="6383B16B">
          <v:rect id="Rectangle 5" o:spid="_x0000_s1027" style="position:absolute;margin-left:4.3pt;margin-top:12.1pt;width:384.2pt;height:28pt;z-index:251656704;visibility:visible;v-text-anchor:middle" strokeweight="2pt">
            <v:textbox>
              <w:txbxContent>
                <w:p w14:paraId="09EA9ADA" w14:textId="77777777" w:rsidR="00FB1E9F" w:rsidRPr="00CA28A7" w:rsidRDefault="00FB1E9F" w:rsidP="009306CF">
                  <w:pPr>
                    <w:rPr>
                      <w:b/>
                      <w:lang w:val="de-DE"/>
                    </w:rPr>
                  </w:pPr>
                  <w:r w:rsidRPr="00CA28A7">
                    <w:rPr>
                      <w:b/>
                      <w:lang w:val="de-DE"/>
                    </w:rPr>
                    <w:t xml:space="preserve">Ticket-Informationen: </w:t>
                  </w:r>
                </w:p>
              </w:txbxContent>
            </v:textbox>
          </v:rect>
        </w:pict>
      </w:r>
    </w:p>
    <w:p w14:paraId="1F9BF667" w14:textId="77777777" w:rsidR="00FB1E9F" w:rsidRPr="00A44533" w:rsidRDefault="00FB1E9F" w:rsidP="009306CF">
      <w:pPr>
        <w:rPr>
          <w:lang w:val="de-DE"/>
        </w:rPr>
      </w:pPr>
    </w:p>
    <w:p w14:paraId="3D489367" w14:textId="77777777" w:rsidR="00FB1E9F" w:rsidRPr="00A44533" w:rsidRDefault="00FB1E9F" w:rsidP="009306CF">
      <w:pPr>
        <w:rPr>
          <w:lang w:val="de-DE"/>
        </w:rPr>
      </w:pPr>
    </w:p>
    <w:p w14:paraId="244BA2EC" w14:textId="77777777" w:rsidR="00FB1E9F" w:rsidRPr="00A44533" w:rsidRDefault="00FB1E9F" w:rsidP="009306CF">
      <w:pPr>
        <w:rPr>
          <w:lang w:val="de-DE"/>
        </w:rPr>
      </w:pPr>
    </w:p>
    <w:p w14:paraId="04B5FCAC" w14:textId="77777777" w:rsidR="00CA28A7" w:rsidRPr="006D78EB" w:rsidRDefault="00CA28A7" w:rsidP="00CA28A7">
      <w:pPr>
        <w:rPr>
          <w:lang w:val="de-DE"/>
        </w:rPr>
      </w:pPr>
      <w:r w:rsidRPr="006D78EB">
        <w:rPr>
          <w:lang w:val="de-DE"/>
        </w:rPr>
        <w:t>Name:</w:t>
      </w:r>
    </w:p>
    <w:p w14:paraId="54AB0A28" w14:textId="77777777" w:rsidR="00CA28A7" w:rsidRPr="006D78EB" w:rsidRDefault="00CA28A7" w:rsidP="00CA28A7">
      <w:pPr>
        <w:rPr>
          <w:lang w:val="de-DE"/>
        </w:rPr>
      </w:pPr>
      <w:r w:rsidRPr="006D78EB">
        <w:rPr>
          <w:lang w:val="de-DE"/>
        </w:rPr>
        <w:t>Bestellnummer:</w:t>
      </w:r>
    </w:p>
    <w:p w14:paraId="40B178CC" w14:textId="77777777" w:rsidR="00CA28A7" w:rsidRPr="006D78EB" w:rsidRDefault="00CA28A7" w:rsidP="00CA28A7">
      <w:pPr>
        <w:rPr>
          <w:lang w:val="de-DE"/>
        </w:rPr>
      </w:pPr>
      <w:r w:rsidRPr="006D78EB">
        <w:rPr>
          <w:lang w:val="de-DE"/>
        </w:rPr>
        <w:t>Datum der Bestellung:</w:t>
      </w:r>
      <w:r w:rsidRPr="006D78EB">
        <w:rPr>
          <w:lang w:val="de-DE"/>
        </w:rPr>
        <w:br/>
        <w:t xml:space="preserve">Gesamtkosten der Bestellung: </w:t>
      </w:r>
      <w:r w:rsidRPr="006D78EB">
        <w:rPr>
          <w:lang w:val="de-DE"/>
        </w:rPr>
        <w:br/>
        <w:t>Gesamtzahl der gekauften Tickets:</w:t>
      </w:r>
      <w:r w:rsidRPr="006D78EB">
        <w:rPr>
          <w:lang w:val="de-DE"/>
        </w:rPr>
        <w:br/>
      </w:r>
    </w:p>
    <w:p w14:paraId="737402E6" w14:textId="77777777" w:rsidR="00CA28A7" w:rsidRPr="006D78EB" w:rsidRDefault="00CA28A7" w:rsidP="00CA28A7">
      <w:pPr>
        <w:rPr>
          <w:sz w:val="18"/>
          <w:szCs w:val="18"/>
          <w:lang w:val="de-DE"/>
        </w:rPr>
      </w:pPr>
      <w:r w:rsidRPr="006D78EB">
        <w:rPr>
          <w:sz w:val="18"/>
          <w:szCs w:val="18"/>
          <w:lang w:val="de-DE"/>
        </w:rPr>
        <w:t xml:space="preserve">Ihr Kauf unterliegt unseren </w:t>
      </w:r>
      <w:r w:rsidRPr="006D78EB">
        <w:rPr>
          <w:b/>
          <w:bCs/>
          <w:color w:val="0000FF"/>
          <w:sz w:val="18"/>
          <w:szCs w:val="18"/>
          <w:u w:val="single"/>
          <w:lang w:val="de-DE"/>
        </w:rPr>
        <w:t>Allgemeinen Geschäftsbedingungen</w:t>
      </w:r>
      <w:r w:rsidRPr="006D78EB">
        <w:rPr>
          <w:b/>
          <w:bCs/>
          <w:color w:val="0000FF"/>
          <w:sz w:val="18"/>
          <w:szCs w:val="18"/>
          <w:lang w:val="de-DE"/>
        </w:rPr>
        <w:t xml:space="preserve"> </w:t>
      </w:r>
      <w:r w:rsidRPr="006D78EB">
        <w:rPr>
          <w:sz w:val="18"/>
          <w:szCs w:val="18"/>
          <w:lang w:val="de-DE"/>
        </w:rPr>
        <w:t>und</w:t>
      </w:r>
      <w:r>
        <w:rPr>
          <w:sz w:val="18"/>
          <w:szCs w:val="18"/>
          <w:lang w:val="de-DE"/>
        </w:rPr>
        <w:t xml:space="preserve"> </w:t>
      </w:r>
      <w:r w:rsidRPr="006D78EB">
        <w:rPr>
          <w:b/>
          <w:bCs/>
          <w:color w:val="0000FF"/>
          <w:sz w:val="18"/>
          <w:szCs w:val="18"/>
          <w:u w:val="single"/>
          <w:lang w:val="de-DE"/>
        </w:rPr>
        <w:t>Datenschutzbestimmungen</w:t>
      </w:r>
    </w:p>
    <w:p w14:paraId="44A014C3" w14:textId="77777777" w:rsidR="00FB1E9F" w:rsidRPr="00A44533" w:rsidRDefault="00FB1E9F" w:rsidP="009306CF">
      <w:pPr>
        <w:rPr>
          <w:lang w:val="de-DE"/>
        </w:rPr>
      </w:pPr>
    </w:p>
    <w:p w14:paraId="4C494332" w14:textId="77777777" w:rsidR="00FB1E9F" w:rsidRPr="00A44533" w:rsidRDefault="00FB1E9F" w:rsidP="009306CF">
      <w:pPr>
        <w:rPr>
          <w:lang w:val="de-DE"/>
        </w:rPr>
      </w:pPr>
    </w:p>
    <w:p w14:paraId="31A3C482" w14:textId="77777777" w:rsidR="00FB1E9F" w:rsidRPr="00A44533" w:rsidRDefault="00FB1E9F" w:rsidP="009306CF">
      <w:pPr>
        <w:pStyle w:val="ListParagraph"/>
        <w:numPr>
          <w:ilvl w:val="0"/>
          <w:numId w:val="1"/>
        </w:numPr>
        <w:rPr>
          <w:b/>
          <w:bCs/>
          <w:lang w:val="de-DE"/>
        </w:rPr>
      </w:pPr>
      <w:r w:rsidRPr="00A44533">
        <w:rPr>
          <w:b/>
          <w:bCs/>
          <w:lang w:val="de-DE"/>
        </w:rPr>
        <w:t>Ticket drucken</w:t>
      </w:r>
    </w:p>
    <w:p w14:paraId="72B685EA" w14:textId="77777777" w:rsidR="00FB1E9F" w:rsidRPr="00A44533" w:rsidRDefault="00FB1E9F" w:rsidP="009306CF">
      <w:pPr>
        <w:pStyle w:val="ListParagraph"/>
        <w:rPr>
          <w:lang w:val="de-DE"/>
        </w:rPr>
      </w:pPr>
      <w:r w:rsidRPr="00A44533">
        <w:rPr>
          <w:lang w:val="de-DE"/>
        </w:rPr>
        <w:t xml:space="preserve">Klicken Sie auf den obigen Link um Ihr Ticket anzuzeigen, herunterzuladen und zu drucken. Auf dem Ticket befindet sich ein Code, der von einem Big Bus Tours-Mitarbeiter beim Einsteigen in den Bus überprüft wird. </w:t>
      </w:r>
    </w:p>
    <w:p w14:paraId="5F3C6847" w14:textId="77777777" w:rsidR="00FB1E9F" w:rsidRPr="00A44533" w:rsidRDefault="00FB1E9F" w:rsidP="009306CF">
      <w:pPr>
        <w:pStyle w:val="ListParagraph"/>
        <w:rPr>
          <w:lang w:val="de-DE"/>
        </w:rPr>
      </w:pPr>
    </w:p>
    <w:p w14:paraId="2B7958D1" w14:textId="77777777" w:rsidR="00FB1E9F" w:rsidRPr="00A44533" w:rsidRDefault="00FB1E9F" w:rsidP="009306CF">
      <w:pPr>
        <w:pStyle w:val="ListParagraph"/>
        <w:numPr>
          <w:ilvl w:val="0"/>
          <w:numId w:val="1"/>
        </w:numPr>
        <w:rPr>
          <w:b/>
          <w:bCs/>
          <w:lang w:val="de-DE"/>
        </w:rPr>
      </w:pPr>
      <w:r w:rsidRPr="00A44533">
        <w:rPr>
          <w:b/>
          <w:bCs/>
          <w:lang w:val="de-DE"/>
        </w:rPr>
        <w:t>Laden Sie unsere kostenlose App herunter</w:t>
      </w:r>
    </w:p>
    <w:p w14:paraId="6951086A" w14:textId="77777777" w:rsidR="00FB1E9F" w:rsidRPr="00A44533" w:rsidRDefault="00FB1E9F" w:rsidP="00570A50">
      <w:pPr>
        <w:pStyle w:val="ListParagraph"/>
        <w:rPr>
          <w:lang w:val="de-DE"/>
        </w:rPr>
      </w:pPr>
      <w:r w:rsidRPr="00A44533">
        <w:rPr>
          <w:lang w:val="de-DE"/>
        </w:rPr>
        <w:t xml:space="preserve">Mit unserer kostenlosen App erhalten Sie Busfahrpläne, Stadtpläne und Infos zu Bushaltestellen und Unternehmungen in </w:t>
      </w:r>
      <w:r w:rsidRPr="00A44533">
        <w:rPr>
          <w:highlight w:val="yellow"/>
          <w:lang w:val="de-DE"/>
        </w:rPr>
        <w:t>[</w:t>
      </w:r>
      <w:r w:rsidR="00570A50" w:rsidRPr="00A44533">
        <w:rPr>
          <w:highlight w:val="yellow"/>
          <w:lang w:val="de-DE"/>
        </w:rPr>
        <w:t>city name</w:t>
      </w:r>
      <w:r w:rsidRPr="00A44533">
        <w:rPr>
          <w:highlight w:val="yellow"/>
          <w:lang w:val="de-DE"/>
        </w:rPr>
        <w:t>]</w:t>
      </w:r>
      <w:r w:rsidRPr="00A44533">
        <w:rPr>
          <w:lang w:val="de-DE"/>
        </w:rPr>
        <w:t xml:space="preserve"> – ab sofort im </w:t>
      </w:r>
      <w:r w:rsidRPr="00A44533">
        <w:rPr>
          <w:b/>
          <w:bCs/>
          <w:color w:val="0000FF"/>
          <w:u w:val="single"/>
          <w:lang w:val="de-DE"/>
        </w:rPr>
        <w:t>App Store</w:t>
      </w:r>
      <w:r w:rsidRPr="00A44533">
        <w:rPr>
          <w:lang w:val="de-DE"/>
        </w:rPr>
        <w:t xml:space="preserve"> oder bei </w:t>
      </w:r>
      <w:r w:rsidRPr="00A44533">
        <w:rPr>
          <w:b/>
          <w:bCs/>
          <w:color w:val="0000FF"/>
          <w:u w:val="single"/>
          <w:lang w:val="de-DE"/>
        </w:rPr>
        <w:t>Google Play</w:t>
      </w:r>
      <w:r w:rsidRPr="00A44533">
        <w:rPr>
          <w:lang w:val="de-DE"/>
        </w:rPr>
        <w:t xml:space="preserve">. </w:t>
      </w:r>
    </w:p>
    <w:p w14:paraId="64BCB714" w14:textId="77777777" w:rsidR="00FB1E9F" w:rsidRPr="00A44533" w:rsidRDefault="00FB1E9F" w:rsidP="009306CF">
      <w:pPr>
        <w:pStyle w:val="ListParagraph"/>
        <w:rPr>
          <w:lang w:val="de-DE"/>
        </w:rPr>
      </w:pPr>
    </w:p>
    <w:p w14:paraId="36C85BAC" w14:textId="77777777" w:rsidR="00FB1E9F" w:rsidRPr="00A44533" w:rsidRDefault="00FB1E9F" w:rsidP="009306CF">
      <w:pPr>
        <w:pStyle w:val="ListParagraph"/>
        <w:numPr>
          <w:ilvl w:val="0"/>
          <w:numId w:val="1"/>
        </w:numPr>
        <w:rPr>
          <w:b/>
          <w:bCs/>
          <w:lang w:val="de-DE"/>
        </w:rPr>
      </w:pPr>
      <w:r w:rsidRPr="00A44533">
        <w:rPr>
          <w:b/>
          <w:bCs/>
          <w:lang w:val="de-DE"/>
        </w:rPr>
        <w:t>Genießen Sie die Rundfahrt</w:t>
      </w:r>
    </w:p>
    <w:p w14:paraId="3F71B46B" w14:textId="77777777" w:rsidR="00FB1E9F" w:rsidRPr="00A44533" w:rsidRDefault="00FB1E9F" w:rsidP="009306CF">
      <w:pPr>
        <w:pStyle w:val="ListParagraph"/>
        <w:rPr>
          <w:lang w:val="de-DE"/>
        </w:rPr>
      </w:pPr>
      <w:r w:rsidRPr="00A44533">
        <w:rPr>
          <w:lang w:val="de-DE"/>
        </w:rPr>
        <w:t>Zeigen Sie Ihr ausgedrucktes Ticket einem Mitarbeiter an einer unserer Haltestellen oder an Bord des Busses. Sie erhalten dann eine Quittung, mit der Sie den Bus während der Gültigkeitsdauer Ihres Tickets jederzeit besteigen können.</w:t>
      </w:r>
    </w:p>
    <w:p w14:paraId="08234C09" w14:textId="77777777" w:rsidR="00FB1E9F" w:rsidRPr="00A44533" w:rsidRDefault="00FB1E9F" w:rsidP="009306CF">
      <w:pPr>
        <w:rPr>
          <w:lang w:val="de-DE"/>
        </w:rPr>
      </w:pPr>
    </w:p>
    <w:p w14:paraId="4D289C9B" w14:textId="77777777" w:rsidR="00FB1E9F" w:rsidRPr="00A44533" w:rsidRDefault="0071041D" w:rsidP="009306CF">
      <w:pPr>
        <w:rPr>
          <w:lang w:val="de-DE"/>
        </w:rPr>
      </w:pPr>
      <w:r>
        <w:rPr>
          <w:lang w:val="de-DE"/>
        </w:rPr>
        <w:pict w14:anchorId="4E3A2FEF">
          <v:rect id="Rectangle 6" o:spid="_x0000_s1028" style="position:absolute;margin-left:-8.15pt;margin-top:7.1pt;width:459.35pt;height:105.6pt;z-index:251657728;visibility:visible;v-text-anchor:middle" strokeweight="2pt">
            <v:textbox>
              <w:txbxContent>
                <w:p w14:paraId="183B9684" w14:textId="77777777" w:rsidR="00FB1E9F" w:rsidRPr="006D78EB" w:rsidRDefault="00FB1E9F" w:rsidP="009306CF">
                  <w:pPr>
                    <w:rPr>
                      <w:b/>
                      <w:bCs/>
                      <w:lang w:val="de-DE"/>
                    </w:rPr>
                  </w:pPr>
                  <w:r w:rsidRPr="006D78EB">
                    <w:rPr>
                      <w:b/>
                      <w:bCs/>
                      <w:lang w:val="de-DE"/>
                    </w:rPr>
                    <w:t xml:space="preserve">Haben Sie gebeten, dass das Ticket an Ihr Smartphone gesendet wird? </w:t>
                  </w:r>
                </w:p>
                <w:p w14:paraId="4109F60F" w14:textId="77777777" w:rsidR="00FB1E9F" w:rsidRPr="006D78EB" w:rsidRDefault="00FB1E9F" w:rsidP="009306CF">
                  <w:pPr>
                    <w:rPr>
                      <w:lang w:val="de-DE"/>
                    </w:rPr>
                  </w:pPr>
                  <w:r w:rsidRPr="006D78EB">
                    <w:rPr>
                      <w:lang w:val="de-DE"/>
                    </w:rPr>
                    <w:t>Wenn Sie Ihre Tickets auf dem Smartphone erhalten wollen, senden wir Ihnen eine Textnachricht (SMS) mit einem Link auf Ihr Ticket. Bitte denken Sie daran, dass Sie eine WLAN-Verbindung oder mobile Datenverbindung benötigen, um diesen Link zu öffnen und Ihre e-Ticket-Seite anzuzeigen. Zeigen Sie einfach die e-Ticket-Seite einem Big Bus Tours-Mitarbeiter – Sie erhalten dann eine Quittung, mit der Sie den Bus während der Gültigkeitsdauer Ihres Tickets jederzeit besteigen können.</w:t>
                  </w:r>
                </w:p>
                <w:p w14:paraId="36316874" w14:textId="77777777" w:rsidR="00FB1E9F" w:rsidRPr="006D78EB" w:rsidRDefault="00FB1E9F" w:rsidP="009306CF">
                  <w:pPr>
                    <w:jc w:val="center"/>
                    <w:rPr>
                      <w:lang w:val="de-DE"/>
                    </w:rPr>
                  </w:pPr>
                </w:p>
              </w:txbxContent>
            </v:textbox>
          </v:rect>
        </w:pict>
      </w:r>
    </w:p>
    <w:p w14:paraId="2A0CCE03" w14:textId="77777777" w:rsidR="00FB1E9F" w:rsidRPr="00A44533" w:rsidRDefault="00FB1E9F" w:rsidP="009306CF">
      <w:pPr>
        <w:rPr>
          <w:lang w:val="de-DE"/>
        </w:rPr>
      </w:pPr>
    </w:p>
    <w:p w14:paraId="48480B8D" w14:textId="77777777" w:rsidR="00FB1E9F" w:rsidRPr="00A44533" w:rsidRDefault="00FB1E9F" w:rsidP="009306CF">
      <w:pPr>
        <w:rPr>
          <w:lang w:val="de-DE"/>
        </w:rPr>
      </w:pPr>
    </w:p>
    <w:p w14:paraId="0EEFFE7C" w14:textId="77777777" w:rsidR="00FB1E9F" w:rsidRPr="00A44533" w:rsidRDefault="00FB1E9F" w:rsidP="009306CF">
      <w:pPr>
        <w:rPr>
          <w:lang w:val="de-DE"/>
        </w:rPr>
      </w:pPr>
    </w:p>
    <w:p w14:paraId="2802A1DB" w14:textId="77777777" w:rsidR="00FB1E9F" w:rsidRPr="00A44533" w:rsidRDefault="00FB1E9F" w:rsidP="009306CF">
      <w:pPr>
        <w:rPr>
          <w:lang w:val="de-DE"/>
        </w:rPr>
      </w:pPr>
    </w:p>
    <w:p w14:paraId="08081AFD" w14:textId="77777777" w:rsidR="00FB1E9F" w:rsidRPr="00A44533" w:rsidRDefault="00FB1E9F" w:rsidP="009306CF">
      <w:pPr>
        <w:rPr>
          <w:lang w:val="de-DE"/>
        </w:rPr>
      </w:pPr>
    </w:p>
    <w:p w14:paraId="3A0019E0" w14:textId="77777777" w:rsidR="00FB1E9F" w:rsidRPr="00A44533" w:rsidRDefault="00FB1E9F" w:rsidP="009306CF">
      <w:pPr>
        <w:rPr>
          <w:lang w:val="de-DE"/>
        </w:rPr>
      </w:pPr>
    </w:p>
    <w:p w14:paraId="30ED8888" w14:textId="77777777" w:rsidR="00FB1E9F" w:rsidRPr="00A44533" w:rsidRDefault="00FB1E9F" w:rsidP="009306CF">
      <w:pPr>
        <w:rPr>
          <w:lang w:val="de-DE"/>
        </w:rPr>
      </w:pPr>
    </w:p>
    <w:p w14:paraId="239BA14D" w14:textId="77777777" w:rsidR="00FB1E9F" w:rsidRPr="00A44533" w:rsidRDefault="00FB1E9F" w:rsidP="009306CF">
      <w:pPr>
        <w:rPr>
          <w:lang w:val="de-DE"/>
        </w:rPr>
      </w:pPr>
    </w:p>
    <w:p w14:paraId="2487BCEC" w14:textId="77777777" w:rsidR="00FB1E9F" w:rsidRPr="00A44533" w:rsidRDefault="0071041D" w:rsidP="009306CF">
      <w:pPr>
        <w:rPr>
          <w:lang w:val="de-DE"/>
        </w:rPr>
      </w:pPr>
      <w:r>
        <w:rPr>
          <w:lang w:val="de-DE"/>
        </w:rPr>
        <w:pict w14:anchorId="294DCA67">
          <v:rect id="Rectangle 4" o:spid="_x0000_s1029" style="position:absolute;margin-left:-8.1pt;margin-top:2.35pt;width:459.3pt;height:105.1pt;z-index:251659776;visibility:visible;v-text-anchor:middle" strokeweight="2pt">
            <v:textbox>
              <w:txbxContent>
                <w:p w14:paraId="0F7CF1A1" w14:textId="77777777" w:rsidR="00FB1E9F" w:rsidRPr="006D78EB" w:rsidRDefault="00FB1E9F" w:rsidP="00F90AE1">
                  <w:pPr>
                    <w:jc w:val="center"/>
                    <w:rPr>
                      <w:lang w:val="de-DE"/>
                    </w:rPr>
                  </w:pPr>
                  <w:r w:rsidRPr="006D78EB">
                    <w:rPr>
                      <w:sz w:val="32"/>
                      <w:szCs w:val="32"/>
                      <w:lang w:val="de-DE"/>
                    </w:rPr>
                    <w:t xml:space="preserve">Erleben Sie </w:t>
                  </w:r>
                  <w:r w:rsidRPr="006D78EB">
                    <w:rPr>
                      <w:sz w:val="32"/>
                      <w:szCs w:val="32"/>
                      <w:highlight w:val="yellow"/>
                      <w:lang w:val="de-DE"/>
                    </w:rPr>
                    <w:t>[city name]</w:t>
                  </w:r>
                  <w:r w:rsidRPr="006D78EB">
                    <w:rPr>
                      <w:lang w:val="de-DE"/>
                    </w:rPr>
                    <w:br/>
                  </w:r>
                  <w:r w:rsidRPr="006D78EB">
                    <w:rPr>
                      <w:sz w:val="24"/>
                      <w:szCs w:val="24"/>
                      <w:lang w:val="de-DE"/>
                    </w:rPr>
                    <w:t>mit unserer kostenlosen Big Bus Tours App.</w:t>
                  </w:r>
                  <w:r w:rsidRPr="006D78EB">
                    <w:rPr>
                      <w:sz w:val="24"/>
                      <w:szCs w:val="24"/>
                      <w:lang w:val="de-DE"/>
                    </w:rPr>
                    <w:br/>
                  </w:r>
                  <w:r w:rsidRPr="006D78EB">
                    <w:rPr>
                      <w:sz w:val="18"/>
                      <w:szCs w:val="18"/>
                      <w:lang w:val="de-DE"/>
                    </w:rPr>
                    <w:t>Unser interaktive</w:t>
                  </w:r>
                  <w:r>
                    <w:rPr>
                      <w:sz w:val="18"/>
                      <w:szCs w:val="18"/>
                      <w:lang w:val="de-DE"/>
                    </w:rPr>
                    <w:t>r</w:t>
                  </w:r>
                  <w:r w:rsidRPr="006D78EB">
                    <w:rPr>
                      <w:sz w:val="18"/>
                      <w:szCs w:val="18"/>
                      <w:lang w:val="de-DE"/>
                    </w:rPr>
                    <w:t xml:space="preserve"> Stadtführer bietet Karten, Routen- und Haltestelleninfos</w:t>
                  </w:r>
                  <w:r>
                    <w:rPr>
                      <w:sz w:val="18"/>
                      <w:szCs w:val="18"/>
                      <w:lang w:val="de-DE"/>
                    </w:rPr>
                    <w:t>,</w:t>
                  </w:r>
                  <w:r w:rsidRPr="006D78EB">
                    <w:rPr>
                      <w:sz w:val="18"/>
                      <w:szCs w:val="18"/>
                      <w:lang w:val="de-DE"/>
                    </w:rPr>
                    <w:t xml:space="preserve"> sowie Interessantes zu Sehenswürdigkeiten, Einkaufsmöglichkeiten, Restaurants und Nachtleben in </w:t>
                  </w:r>
                  <w:r w:rsidRPr="006D78EB">
                    <w:rPr>
                      <w:sz w:val="18"/>
                      <w:szCs w:val="18"/>
                      <w:highlight w:val="yellow"/>
                      <w:lang w:val="de-DE"/>
                    </w:rPr>
                    <w:t>[city name]</w:t>
                  </w:r>
                  <w:r w:rsidRPr="006D78EB">
                    <w:rPr>
                      <w:sz w:val="18"/>
                      <w:szCs w:val="18"/>
                      <w:lang w:val="de-DE"/>
                    </w:rPr>
                    <w:t xml:space="preserve">. </w:t>
                  </w:r>
                  <w:r w:rsidRPr="006D78EB">
                    <w:rPr>
                      <w:lang w:val="de-DE"/>
                    </w:rPr>
                    <w:br/>
                    <w:t xml:space="preserve">Jetzt im </w:t>
                  </w:r>
                  <w:r w:rsidRPr="006D78EB">
                    <w:rPr>
                      <w:b/>
                      <w:bCs/>
                      <w:color w:val="0000FF"/>
                      <w:u w:val="single"/>
                      <w:lang w:val="de-DE"/>
                    </w:rPr>
                    <w:t>App Store</w:t>
                  </w:r>
                  <w:r w:rsidR="00CA28A7">
                    <w:rPr>
                      <w:b/>
                      <w:bCs/>
                      <w:color w:val="0000FF"/>
                      <w:u w:val="single"/>
                      <w:lang w:val="de-DE"/>
                    </w:rPr>
                    <w:t xml:space="preserve"> logo</w:t>
                  </w:r>
                  <w:r w:rsidRPr="006D78EB">
                    <w:rPr>
                      <w:lang w:val="de-DE"/>
                    </w:rPr>
                    <w:t xml:space="preserve"> </w:t>
                  </w:r>
                  <w:r w:rsidR="00CA28A7">
                    <w:rPr>
                      <w:lang w:val="de-DE"/>
                    </w:rPr>
                    <w:t xml:space="preserve">  </w:t>
                  </w:r>
                  <w:r w:rsidRPr="006D78EB">
                    <w:rPr>
                      <w:b/>
                      <w:bCs/>
                      <w:color w:val="0000FF"/>
                      <w:u w:val="single"/>
                      <w:lang w:val="de-DE"/>
                    </w:rPr>
                    <w:t>Google Play</w:t>
                  </w:r>
                  <w:r w:rsidR="00CA28A7">
                    <w:rPr>
                      <w:lang w:val="de-DE"/>
                    </w:rPr>
                    <w:t xml:space="preserve"> logo</w:t>
                  </w:r>
                </w:p>
              </w:txbxContent>
            </v:textbox>
          </v:rect>
        </w:pict>
      </w:r>
    </w:p>
    <w:p w14:paraId="06677B2F" w14:textId="77777777" w:rsidR="00FB1E9F" w:rsidRPr="00A44533" w:rsidRDefault="00FB1E9F" w:rsidP="009306CF">
      <w:pPr>
        <w:rPr>
          <w:lang w:val="de-DE"/>
        </w:rPr>
      </w:pPr>
    </w:p>
    <w:p w14:paraId="4AED7E8F" w14:textId="77777777" w:rsidR="00FB1E9F" w:rsidRPr="00A44533" w:rsidRDefault="00FB1E9F" w:rsidP="009306CF">
      <w:pPr>
        <w:rPr>
          <w:lang w:val="de-DE"/>
        </w:rPr>
      </w:pPr>
    </w:p>
    <w:p w14:paraId="141D0E8A" w14:textId="77777777" w:rsidR="00FB1E9F" w:rsidRPr="00A44533" w:rsidRDefault="00FB1E9F" w:rsidP="009306CF">
      <w:pPr>
        <w:rPr>
          <w:lang w:val="de-DE"/>
        </w:rPr>
      </w:pPr>
    </w:p>
    <w:p w14:paraId="39C38EC3" w14:textId="77777777" w:rsidR="00FB1E9F" w:rsidRPr="00A44533" w:rsidRDefault="00FB1E9F" w:rsidP="009306CF">
      <w:pPr>
        <w:rPr>
          <w:lang w:val="de-DE"/>
        </w:rPr>
      </w:pPr>
    </w:p>
    <w:p w14:paraId="1E48A562" w14:textId="77777777" w:rsidR="00FB1E9F" w:rsidRPr="00A44533" w:rsidRDefault="00FB1E9F" w:rsidP="009306CF">
      <w:pPr>
        <w:rPr>
          <w:lang w:val="de-DE"/>
        </w:rPr>
      </w:pPr>
    </w:p>
    <w:p w14:paraId="63FD7292" w14:textId="77777777" w:rsidR="00FB1E9F" w:rsidRPr="00A44533" w:rsidRDefault="00FB1E9F" w:rsidP="009306CF">
      <w:pPr>
        <w:rPr>
          <w:lang w:val="de-DE"/>
        </w:rPr>
      </w:pPr>
    </w:p>
    <w:p w14:paraId="0D21404E" w14:textId="77777777" w:rsidR="00CA28A7" w:rsidRPr="00CA28A7" w:rsidRDefault="00CA28A7" w:rsidP="00CA28A7">
      <w:pPr>
        <w:rPr>
          <w:lang w:val="de-DE"/>
        </w:rPr>
      </w:pPr>
    </w:p>
    <w:p w14:paraId="4FACAE14" w14:textId="77777777" w:rsidR="00FB1E9F" w:rsidRPr="00CA28A7" w:rsidRDefault="00CA28A7" w:rsidP="00CA28A7">
      <w:pPr>
        <w:rPr>
          <w:b/>
          <w:lang w:val="de-DE"/>
        </w:rPr>
      </w:pPr>
      <w:r w:rsidRPr="00CA28A7">
        <w:rPr>
          <w:b/>
          <w:lang w:val="de-DE"/>
        </w:rPr>
        <w:t>kontaktiere uns:</w:t>
      </w:r>
    </w:p>
    <w:p w14:paraId="2E9F0285" w14:textId="77777777" w:rsidR="00FB1E9F" w:rsidRPr="00A44533" w:rsidRDefault="00FB1E9F" w:rsidP="009306CF">
      <w:pPr>
        <w:rPr>
          <w:lang w:val="de-DE"/>
        </w:rPr>
      </w:pPr>
    </w:p>
    <w:p w14:paraId="25306636" w14:textId="77777777" w:rsidR="00FB1E9F" w:rsidRPr="00A44533" w:rsidRDefault="00FB1E9F" w:rsidP="009306CF">
      <w:pPr>
        <w:rPr>
          <w:lang w:val="de-DE"/>
        </w:rPr>
      </w:pPr>
      <w:r w:rsidRPr="00A44533">
        <w:rPr>
          <w:lang w:val="de-DE"/>
        </w:rPr>
        <w:t>Bei Fragen wenden Sie sich bitte an:</w:t>
      </w:r>
    </w:p>
    <w:p w14:paraId="4CCDDA71" w14:textId="77777777" w:rsidR="00FB1E9F" w:rsidRPr="00A44533" w:rsidRDefault="00FB1E9F" w:rsidP="009306CF">
      <w:pPr>
        <w:rPr>
          <w:lang w:val="de-DE"/>
        </w:rPr>
      </w:pPr>
    </w:p>
    <w:p w14:paraId="1041FD11" w14:textId="77777777" w:rsidR="00FB1E9F" w:rsidRPr="00A44533" w:rsidRDefault="00FB1E9F" w:rsidP="009306CF">
      <w:pPr>
        <w:rPr>
          <w:lang w:val="de-DE"/>
        </w:rPr>
      </w:pPr>
      <w:r w:rsidRPr="00A44533">
        <w:rPr>
          <w:lang w:val="de-DE"/>
        </w:rPr>
        <w:t xml:space="preserve">Big Bus Tours </w:t>
      </w:r>
      <w:r w:rsidRPr="00A44533">
        <w:rPr>
          <w:highlight w:val="yellow"/>
          <w:lang w:val="de-DE"/>
        </w:rPr>
        <w:t>[city name]</w:t>
      </w:r>
    </w:p>
    <w:p w14:paraId="4E962AC0" w14:textId="77777777" w:rsidR="00FB1E9F" w:rsidRPr="00A44533" w:rsidRDefault="00FB1E9F" w:rsidP="009306CF">
      <w:pPr>
        <w:rPr>
          <w:lang w:val="de-DE"/>
        </w:rPr>
      </w:pPr>
      <w:r w:rsidRPr="00A44533">
        <w:rPr>
          <w:lang w:val="de-DE"/>
        </w:rPr>
        <w:t xml:space="preserve">Telefon: </w:t>
      </w:r>
      <w:r w:rsidRPr="00A44533">
        <w:rPr>
          <w:highlight w:val="yellow"/>
          <w:lang w:val="de-DE"/>
        </w:rPr>
        <w:t>[insert number here]</w:t>
      </w:r>
    </w:p>
    <w:p w14:paraId="71F2DCB7" w14:textId="77777777" w:rsidR="00FB1E9F" w:rsidRPr="00A44533" w:rsidRDefault="00FB1E9F" w:rsidP="009306CF">
      <w:pPr>
        <w:rPr>
          <w:lang w:val="de-DE"/>
        </w:rPr>
      </w:pPr>
      <w:r w:rsidRPr="00A44533">
        <w:rPr>
          <w:lang w:val="de-DE"/>
        </w:rPr>
        <w:t xml:space="preserve">E-Mail: </w:t>
      </w:r>
      <w:r w:rsidRPr="00A44533">
        <w:rPr>
          <w:highlight w:val="yellow"/>
          <w:lang w:val="de-DE"/>
        </w:rPr>
        <w:t>[insert email here]</w:t>
      </w:r>
    </w:p>
    <w:p w14:paraId="0D0A57F0" w14:textId="77777777" w:rsidR="00FB1E9F" w:rsidRDefault="00FB1E9F" w:rsidP="009306CF">
      <w:pPr>
        <w:rPr>
          <w:lang w:val="de-DE"/>
        </w:rPr>
      </w:pPr>
    </w:p>
    <w:p w14:paraId="60DC449D" w14:textId="77777777" w:rsidR="0071041D" w:rsidRDefault="0071041D" w:rsidP="009306CF">
      <w:pPr>
        <w:rPr>
          <w:lang w:val="de-DE"/>
        </w:rPr>
      </w:pPr>
    </w:p>
    <w:p w14:paraId="7D411E3D" w14:textId="77777777" w:rsidR="0071041D" w:rsidRPr="00A44533" w:rsidRDefault="0071041D" w:rsidP="009306CF">
      <w:pPr>
        <w:rPr>
          <w:lang w:val="de-DE"/>
        </w:rPr>
      </w:pPr>
    </w:p>
    <w:p w14:paraId="4631F6E2" w14:textId="77777777" w:rsidR="0071041D" w:rsidRPr="0071041D" w:rsidRDefault="0071041D" w:rsidP="009306CF">
      <w:pPr>
        <w:rPr>
          <w:u w:val="single"/>
          <w:lang w:val="de-DE"/>
        </w:rPr>
      </w:pPr>
      <w:r w:rsidRPr="00A46210">
        <w:rPr>
          <w:lang w:val="de-DE"/>
        </w:rPr>
        <w:t>Das One World Observatory wurde jetzt geöffnet – verpassen Sie nicht Ihre Chance</w:t>
      </w:r>
      <w:r>
        <w:rPr>
          <w:lang w:val="de-DE"/>
        </w:rPr>
        <w:t>,</w:t>
      </w:r>
      <w:r w:rsidRPr="00A46210">
        <w:rPr>
          <w:lang w:val="de-DE"/>
        </w:rPr>
        <w:t xml:space="preserve"> das SEE FOREVER™ Theater zu sehen! Tickets sind begrenzt, daher wird eine Buchung im Voraus empfohlen.</w:t>
      </w:r>
      <w:r w:rsidRPr="00A46210">
        <w:rPr>
          <w:lang w:val="de-DE"/>
        </w:rPr>
        <w:br/>
        <w:t xml:space="preserve"> </w:t>
      </w:r>
      <w:commentRangeStart w:id="0"/>
      <w:r w:rsidRPr="00A46210">
        <w:rPr>
          <w:lang w:val="de-DE"/>
        </w:rPr>
        <w:t>Jetzt buchen!</w:t>
      </w:r>
      <w:commentRangeEnd w:id="0"/>
      <w:r>
        <w:rPr>
          <w:rStyle w:val="CommentReference"/>
        </w:rPr>
        <w:commentReference w:id="0"/>
      </w:r>
      <w:r w:rsidRPr="00A46210">
        <w:rPr>
          <w:lang w:val="de-DE"/>
        </w:rPr>
        <w:br/>
      </w:r>
      <w:r w:rsidRPr="00A46210">
        <w:rPr>
          <w:lang w:val="de-DE"/>
        </w:rPr>
        <w:br/>
      </w:r>
      <w:r w:rsidRPr="00A46210">
        <w:rPr>
          <w:lang w:val="de-DE"/>
        </w:rPr>
        <w:br/>
        <w:t>Brauchen Sie einen Flughafen-Transfer in New York?</w:t>
      </w:r>
      <w:r>
        <w:rPr>
          <w:lang w:val="de-DE"/>
        </w:rPr>
        <w:t xml:space="preserve"> </w:t>
      </w:r>
      <w:r w:rsidRPr="00A46210">
        <w:rPr>
          <w:lang w:val="de-DE"/>
        </w:rPr>
        <w:t>Buchen Sie eine Fahrt mit dem NYC Airporter, de</w:t>
      </w:r>
      <w:r>
        <w:rPr>
          <w:lang w:val="de-DE"/>
        </w:rPr>
        <w:t>m</w:t>
      </w:r>
      <w:r w:rsidRPr="00A46210">
        <w:rPr>
          <w:lang w:val="de-DE"/>
        </w:rPr>
        <w:t xml:space="preserve"> einzige</w:t>
      </w:r>
      <w:r>
        <w:rPr>
          <w:lang w:val="de-DE"/>
        </w:rPr>
        <w:t>n</w:t>
      </w:r>
      <w:r w:rsidRPr="00A46210">
        <w:rPr>
          <w:lang w:val="de-DE"/>
        </w:rPr>
        <w:t xml:space="preserve"> autorisierte</w:t>
      </w:r>
      <w:r>
        <w:rPr>
          <w:lang w:val="de-DE"/>
        </w:rPr>
        <w:t>n</w:t>
      </w:r>
      <w:r w:rsidRPr="00A46210">
        <w:rPr>
          <w:lang w:val="de-DE"/>
        </w:rPr>
        <w:t xml:space="preserve"> Flughafen-Shuttle-Bus in New York.</w:t>
      </w:r>
      <w:r>
        <w:rPr>
          <w:lang w:val="de-DE"/>
        </w:rPr>
        <w:t xml:space="preserve"> </w:t>
      </w:r>
      <w:r w:rsidRPr="00A46210">
        <w:rPr>
          <w:lang w:val="de-DE"/>
        </w:rPr>
        <w:t>17 $ von JFK nach Manhattan / 30 $ Hin- und Rückfahrt.</w:t>
      </w:r>
      <w:r>
        <w:rPr>
          <w:lang w:val="de-DE"/>
        </w:rPr>
        <w:t xml:space="preserve"> </w:t>
      </w:r>
      <w:r w:rsidRPr="00A46210">
        <w:rPr>
          <w:lang w:val="de-DE"/>
        </w:rPr>
        <w:t>14 $ von LGA nach Manhattan / 26 $ Hin- und Rückfahrt.</w:t>
      </w:r>
      <w:r w:rsidRPr="00A46210">
        <w:rPr>
          <w:lang w:val="de-DE"/>
        </w:rPr>
        <w:br/>
        <w:t xml:space="preserve"> </w:t>
      </w:r>
      <w:commentRangeStart w:id="1"/>
      <w:r w:rsidRPr="00A46210">
        <w:rPr>
          <w:lang w:val="de-DE"/>
        </w:rPr>
        <w:t xml:space="preserve">Jetzt buchen! </w:t>
      </w:r>
      <w:commentRangeEnd w:id="1"/>
      <w:r>
        <w:rPr>
          <w:rStyle w:val="CommentReference"/>
        </w:rPr>
        <w:commentReference w:id="1"/>
      </w:r>
      <w:r w:rsidRPr="00A46210">
        <w:rPr>
          <w:lang w:val="de-DE"/>
        </w:rPr>
        <w:br/>
      </w:r>
      <w:r w:rsidRPr="00A46210">
        <w:rPr>
          <w:lang w:val="de-DE"/>
        </w:rPr>
        <w:br/>
      </w:r>
      <w:r w:rsidRPr="00A46210">
        <w:rPr>
          <w:lang w:val="de-DE"/>
        </w:rPr>
        <w:br/>
        <w:t>Cirque du Soleil hat ein weltweites Publikum begeistert und kommt jetzt mit dem kühnsten, herzerwärmenden Spektakel aller Zeiten an den Broadway.</w:t>
      </w:r>
      <w:r>
        <w:rPr>
          <w:lang w:val="de-DE"/>
        </w:rPr>
        <w:t xml:space="preserve"> </w:t>
      </w:r>
      <w:r w:rsidRPr="00A46210">
        <w:rPr>
          <w:lang w:val="de-DE"/>
        </w:rPr>
        <w:t>Das Musical CIRQUE DU SOLEIL PARAMOUR entführt Sie in eine Welt der der sublimen Schönheit und Gefühle und fasziniert mit magischer Musik und Geschichte.</w:t>
      </w:r>
      <w:r w:rsidRPr="00A46210">
        <w:rPr>
          <w:lang w:val="de-DE"/>
        </w:rPr>
        <w:br/>
        <w:t xml:space="preserve"> </w:t>
      </w:r>
      <w:commentRangeStart w:id="2"/>
      <w:r w:rsidRPr="001501FE">
        <w:rPr>
          <w:lang w:val="de-DE"/>
        </w:rPr>
        <w:t>Jetzt buchen!</w:t>
      </w:r>
      <w:commentRangeEnd w:id="2"/>
      <w:r>
        <w:rPr>
          <w:rStyle w:val="CommentReference"/>
        </w:rPr>
        <w:commentReference w:id="2"/>
      </w:r>
      <w:r w:rsidRPr="001501FE">
        <w:rPr>
          <w:lang w:val="de-DE"/>
        </w:rPr>
        <w:br/>
      </w:r>
    </w:p>
    <w:p w14:paraId="05D90529" w14:textId="77777777" w:rsidR="0071041D" w:rsidRDefault="0071041D" w:rsidP="009306CF">
      <w:pPr>
        <w:rPr>
          <w:lang w:val="de-DE"/>
        </w:rPr>
      </w:pPr>
    </w:p>
    <w:p w14:paraId="71A7AD30" w14:textId="77777777" w:rsidR="0071041D" w:rsidRPr="00A44533" w:rsidRDefault="0071041D" w:rsidP="009306CF">
      <w:pPr>
        <w:rPr>
          <w:lang w:val="de-DE"/>
        </w:rPr>
      </w:pPr>
    </w:p>
    <w:p w14:paraId="48AC0C96" w14:textId="77777777" w:rsidR="00FB1E9F" w:rsidRPr="00A44533" w:rsidRDefault="00FB1E9F" w:rsidP="009306CF">
      <w:pPr>
        <w:rPr>
          <w:lang w:val="de-DE"/>
        </w:rPr>
      </w:pPr>
      <w:r w:rsidRPr="00A44533">
        <w:rPr>
          <w:lang w:val="de-DE"/>
        </w:rPr>
        <w:t>Bewerten Sie Ihre Big Bus Tour:</w:t>
      </w:r>
    </w:p>
    <w:p w14:paraId="0B6BC3F7" w14:textId="77777777" w:rsidR="00FB1E9F" w:rsidRDefault="00FB1E9F" w:rsidP="009306CF">
      <w:pPr>
        <w:rPr>
          <w:lang w:val="de-DE"/>
        </w:rPr>
      </w:pPr>
    </w:p>
    <w:p w14:paraId="40499CAB" w14:textId="77777777" w:rsidR="0071041D" w:rsidRDefault="0071041D" w:rsidP="009306CF">
      <w:pPr>
        <w:rPr>
          <w:u w:val="single"/>
          <w:lang w:val="de-DE"/>
        </w:rPr>
      </w:pPr>
      <w:r>
        <w:rPr>
          <w:u w:val="single"/>
          <w:lang w:val="de-DE"/>
        </w:rPr>
        <w:t>Trip Advisor Logo</w:t>
      </w:r>
      <w:r>
        <w:rPr>
          <w:lang w:val="de-DE"/>
        </w:rPr>
        <w:tab/>
      </w:r>
      <w:r>
        <w:rPr>
          <w:lang w:val="de-DE"/>
        </w:rPr>
        <w:tab/>
      </w:r>
      <w:r>
        <w:rPr>
          <w:lang w:val="de-DE"/>
        </w:rPr>
        <w:tab/>
      </w:r>
      <w:r>
        <w:rPr>
          <w:lang w:val="de-DE"/>
        </w:rPr>
        <w:tab/>
      </w:r>
      <w:r>
        <w:rPr>
          <w:lang w:val="de-DE"/>
        </w:rPr>
        <w:tab/>
      </w:r>
      <w:r>
        <w:rPr>
          <w:lang w:val="de-DE"/>
        </w:rPr>
        <w:tab/>
      </w:r>
      <w:r>
        <w:rPr>
          <w:u w:val="single"/>
          <w:lang w:val="de-DE"/>
        </w:rPr>
        <w:t>Trust Pilot Logo</w:t>
      </w:r>
    </w:p>
    <w:p w14:paraId="630C1FF7" w14:textId="77777777" w:rsidR="0071041D" w:rsidRPr="0071041D" w:rsidRDefault="0071041D" w:rsidP="009306CF">
      <w:pPr>
        <w:rPr>
          <w:u w:val="single"/>
          <w:lang w:val="de-DE"/>
        </w:rPr>
      </w:pPr>
      <w:bookmarkStart w:id="3" w:name="_GoBack"/>
      <w:bookmarkEnd w:id="3"/>
    </w:p>
    <w:p w14:paraId="63332A62" w14:textId="77777777" w:rsidR="00FB1E9F" w:rsidRPr="00A44533" w:rsidRDefault="00FB1E9F" w:rsidP="009306CF">
      <w:pPr>
        <w:rPr>
          <w:lang w:val="de-DE"/>
        </w:rPr>
      </w:pPr>
    </w:p>
    <w:p w14:paraId="3CEDE1C5" w14:textId="77777777" w:rsidR="00FB1E9F" w:rsidRPr="00A44533" w:rsidRDefault="00FB1E9F" w:rsidP="00A44533">
      <w:pPr>
        <w:rPr>
          <w:lang w:val="de-DE"/>
        </w:rPr>
      </w:pPr>
      <w:r w:rsidRPr="00A44533">
        <w:rPr>
          <w:highlight w:val="yellow"/>
          <w:lang w:val="de-DE"/>
        </w:rPr>
        <w:t>Footer:</w:t>
      </w:r>
      <w:r w:rsidRPr="00A44533">
        <w:rPr>
          <w:lang w:val="de-DE"/>
        </w:rPr>
        <w:t xml:space="preserve"> Kontakt | Häufig gestellte Fragen | Karte herunterladen</w:t>
      </w:r>
    </w:p>
    <w:p w14:paraId="0CFB1930" w14:textId="77777777" w:rsidR="00FB1E9F" w:rsidRPr="00A44533" w:rsidRDefault="00FB1E9F" w:rsidP="002D19D5">
      <w:pPr>
        <w:rPr>
          <w:lang w:val="de-DE"/>
        </w:rPr>
      </w:pPr>
    </w:p>
    <w:p w14:paraId="1801F904" w14:textId="77777777" w:rsidR="00FB1E9F" w:rsidRPr="00A44533" w:rsidRDefault="00FB1E9F" w:rsidP="00A44533">
      <w:pPr>
        <w:rPr>
          <w:lang w:val="de-DE"/>
        </w:rPr>
      </w:pPr>
      <w:r w:rsidRPr="00A44533">
        <w:rPr>
          <w:lang w:val="de-DE"/>
        </w:rPr>
        <w:t xml:space="preserve">© Big Bus Tours Limited – 110 Buckingham Palace Road, SW1W 9SA, London, </w:t>
      </w:r>
      <w:r w:rsidR="00A44533" w:rsidRPr="00A44533">
        <w:rPr>
          <w:lang w:val="de-DE"/>
        </w:rPr>
        <w:t>Großbritannien</w:t>
      </w:r>
    </w:p>
    <w:p w14:paraId="1EBAD93C" w14:textId="77777777" w:rsidR="00FB1E9F" w:rsidRPr="00A44533" w:rsidRDefault="00FB1E9F" w:rsidP="002D19D5">
      <w:pPr>
        <w:rPr>
          <w:lang w:val="de-DE"/>
        </w:rPr>
      </w:pPr>
    </w:p>
    <w:p w14:paraId="012C90EB" w14:textId="77777777" w:rsidR="00FB1E9F" w:rsidRPr="00A44533" w:rsidRDefault="00FB1E9F" w:rsidP="002D19D5">
      <w:pPr>
        <w:rPr>
          <w:lang w:val="de-DE"/>
        </w:rPr>
      </w:pPr>
      <w:r w:rsidRPr="00A44533">
        <w:rPr>
          <w:lang w:val="de-DE"/>
        </w:rPr>
        <w:t>Eingetragen in England – Company-Nr. 07524891</w:t>
      </w:r>
    </w:p>
    <w:p w14:paraId="25C02ABD" w14:textId="77777777" w:rsidR="00FB1E9F" w:rsidRPr="00A44533" w:rsidRDefault="00FB1E9F" w:rsidP="002D19D5">
      <w:pPr>
        <w:rPr>
          <w:lang w:val="de-DE"/>
        </w:rPr>
      </w:pPr>
      <w:r w:rsidRPr="00A44533">
        <w:rPr>
          <w:lang w:val="de-DE"/>
        </w:rPr>
        <w:t>Diese Nachricht ist nur für die benannte Person bestimmt. Sie kann sensible und private, sowie proprietäre oder rechtlich geschützte Informationen enthalten. Vertraulichkeit und Geheimnisschutz behalten auch bei irrtümlicher Zusendung ihre Gültigkeit. Wenn Sie nicht der beabsichtigte Empfänger sind, löschen Sie diese Nachricht bitte sofort und informieren Sie den Absender. Sie dürfen diese Nachricht weder ganz noch teilweise, direkt oder indirekt verwenden, veröffentlichen, verteilen, drucken oder kopieren, wenn Sie nicht der beabsichtigte Empfänger sind</w:t>
      </w:r>
    </w:p>
    <w:p w14:paraId="5834644F" w14:textId="77777777" w:rsidR="00FB1E9F" w:rsidRPr="00A44533" w:rsidRDefault="00FB1E9F" w:rsidP="009306CF">
      <w:pPr>
        <w:rPr>
          <w:lang w:val="de-DE"/>
        </w:rPr>
      </w:pPr>
    </w:p>
    <w:p w14:paraId="6CF91342" w14:textId="77777777" w:rsidR="00FB1E9F" w:rsidRPr="00A44533" w:rsidRDefault="00FB1E9F">
      <w:pPr>
        <w:rPr>
          <w:lang w:val="de-DE"/>
        </w:rPr>
      </w:pPr>
    </w:p>
    <w:p w14:paraId="2A64CA5B" w14:textId="77777777" w:rsidR="00FB1E9F" w:rsidRPr="00A44533" w:rsidRDefault="00FB1E9F" w:rsidP="009306CF">
      <w:pPr>
        <w:rPr>
          <w:lang w:val="de-DE"/>
        </w:rPr>
      </w:pPr>
    </w:p>
    <w:p w14:paraId="77B3D6CD" w14:textId="77777777" w:rsidR="00A44533" w:rsidRPr="00A44533" w:rsidRDefault="00A44533">
      <w:pPr>
        <w:rPr>
          <w:lang w:val="de-DE"/>
        </w:rPr>
      </w:pPr>
    </w:p>
    <w:sectPr w:rsidR="00A44533" w:rsidRPr="00A44533" w:rsidSect="005F63DA">
      <w:pgSz w:w="11906" w:h="16838"/>
      <w:pgMar w:top="1417" w:right="1440" w:bottom="1134"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len Bradley" w:date="2016-05-03T11:50:00Z" w:initials="EB">
    <w:p w14:paraId="056651C9" w14:textId="77777777" w:rsidR="0071041D" w:rsidRDefault="0071041D" w:rsidP="0071041D">
      <w:pPr>
        <w:pStyle w:val="CommentText"/>
      </w:pPr>
      <w:r>
        <w:rPr>
          <w:rStyle w:val="CommentReference"/>
        </w:rPr>
        <w:annotationRef/>
      </w:r>
      <w:r>
        <w:t xml:space="preserve">This is a hyperlink: </w:t>
      </w:r>
      <w:hyperlink r:id="rId1" w:history="1">
        <w:r>
          <w:rPr>
            <w:rStyle w:val="Hyperlink"/>
            <w:sz w:val="22"/>
            <w:szCs w:val="22"/>
          </w:rPr>
          <w:t>https://oneworldobservatory.com/tickets/?promocode=BBOWO</w:t>
        </w:r>
      </w:hyperlink>
    </w:p>
  </w:comment>
  <w:comment w:id="1" w:author="Ellen Bradley" w:date="2016-05-03T11:01:00Z" w:initials="EB">
    <w:p w14:paraId="415C4CAF" w14:textId="77777777" w:rsidR="0071041D" w:rsidRDefault="0071041D" w:rsidP="0071041D">
      <w:pPr>
        <w:pStyle w:val="CommentText"/>
      </w:pPr>
      <w:r>
        <w:rPr>
          <w:rStyle w:val="CommentReference"/>
        </w:rPr>
        <w:annotationRef/>
      </w:r>
      <w:r>
        <w:t xml:space="preserve">This is a hyperlink: </w:t>
      </w:r>
      <w:hyperlink r:id="rId2" w:tgtFrame="_blank" w:history="1">
        <w:r>
          <w:rPr>
            <w:rStyle w:val="Hyperlink"/>
          </w:rPr>
          <w:t>www.nycairporter.com/?gc=BIGBUS</w:t>
        </w:r>
      </w:hyperlink>
      <w:r>
        <w:t>.</w:t>
      </w:r>
    </w:p>
  </w:comment>
  <w:comment w:id="2" w:author="Ellen Bradley" w:date="2016-04-29T12:10:00Z" w:initials="EB">
    <w:p w14:paraId="0CF6A60D" w14:textId="77777777" w:rsidR="0071041D" w:rsidRDefault="0071041D" w:rsidP="0071041D">
      <w:pPr>
        <w:pStyle w:val="CommentText"/>
      </w:pPr>
      <w:r>
        <w:rPr>
          <w:rStyle w:val="CommentReference"/>
        </w:rPr>
        <w:annotationRef/>
      </w:r>
      <w:r>
        <w:t>This is a hyperlink: Media.ParamourOnBroadway.com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6651C9" w15:done="0"/>
  <w15:commentEx w15:paraId="415C4CAF" w15:done="0"/>
  <w15:commentEx w15:paraId="0CF6A60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0764A" w14:textId="77777777" w:rsidR="00EB7E68" w:rsidRDefault="00EB7E68" w:rsidP="00570A50">
      <w:r>
        <w:separator/>
      </w:r>
    </w:p>
  </w:endnote>
  <w:endnote w:type="continuationSeparator" w:id="0">
    <w:p w14:paraId="25AE515D" w14:textId="77777777" w:rsidR="00EB7E68" w:rsidRDefault="00EB7E68" w:rsidP="00570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9D4C5" w14:textId="77777777" w:rsidR="00EB7E68" w:rsidRDefault="00EB7E68" w:rsidP="00570A50">
      <w:r>
        <w:separator/>
      </w:r>
    </w:p>
  </w:footnote>
  <w:footnote w:type="continuationSeparator" w:id="0">
    <w:p w14:paraId="4C04011D" w14:textId="77777777" w:rsidR="00EB7E68" w:rsidRDefault="00EB7E68" w:rsidP="00570A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67A5E"/>
    <w:multiLevelType w:val="hybridMultilevel"/>
    <w:tmpl w:val="24E819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6CF"/>
    <w:rsid w:val="000A4E21"/>
    <w:rsid w:val="001A4D9B"/>
    <w:rsid w:val="001D6994"/>
    <w:rsid w:val="00297DDC"/>
    <w:rsid w:val="002D19D5"/>
    <w:rsid w:val="00321953"/>
    <w:rsid w:val="00330061"/>
    <w:rsid w:val="003E45EF"/>
    <w:rsid w:val="0041396A"/>
    <w:rsid w:val="004E4748"/>
    <w:rsid w:val="00566896"/>
    <w:rsid w:val="00570A50"/>
    <w:rsid w:val="005C49BD"/>
    <w:rsid w:val="005F63DA"/>
    <w:rsid w:val="00641A48"/>
    <w:rsid w:val="006D78EB"/>
    <w:rsid w:val="0071041D"/>
    <w:rsid w:val="00796F03"/>
    <w:rsid w:val="00797F4C"/>
    <w:rsid w:val="008110CC"/>
    <w:rsid w:val="00820DB7"/>
    <w:rsid w:val="00856CAA"/>
    <w:rsid w:val="008D117A"/>
    <w:rsid w:val="009306CF"/>
    <w:rsid w:val="009E28E4"/>
    <w:rsid w:val="00A1373E"/>
    <w:rsid w:val="00A44533"/>
    <w:rsid w:val="00A82394"/>
    <w:rsid w:val="00A904EA"/>
    <w:rsid w:val="00B20807"/>
    <w:rsid w:val="00CA28A7"/>
    <w:rsid w:val="00CA7DE0"/>
    <w:rsid w:val="00CE3FFB"/>
    <w:rsid w:val="00D63BC3"/>
    <w:rsid w:val="00D913BB"/>
    <w:rsid w:val="00D954CF"/>
    <w:rsid w:val="00DB5BFC"/>
    <w:rsid w:val="00DF2B65"/>
    <w:rsid w:val="00EB7E68"/>
    <w:rsid w:val="00F23FAC"/>
    <w:rsid w:val="00F30E99"/>
    <w:rsid w:val="00F90AE1"/>
    <w:rsid w:val="00FB1E9F"/>
    <w:rsid w:val="00FD4DB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361AA6F"/>
  <w15:docId w15:val="{B08A1A0E-921E-486E-9428-4C6EC2D7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306CF"/>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306CF"/>
    <w:pPr>
      <w:ind w:left="720"/>
    </w:pPr>
  </w:style>
  <w:style w:type="paragraph" w:styleId="BalloonText">
    <w:name w:val="Balloon Text"/>
    <w:basedOn w:val="Normal"/>
    <w:link w:val="BalloonTextChar"/>
    <w:uiPriority w:val="99"/>
    <w:semiHidden/>
    <w:rsid w:val="00D63BC3"/>
    <w:rPr>
      <w:rFonts w:ascii="Tahoma" w:hAnsi="Tahoma" w:cs="Tahoma"/>
      <w:sz w:val="16"/>
      <w:szCs w:val="16"/>
    </w:rPr>
  </w:style>
  <w:style w:type="character" w:customStyle="1" w:styleId="BalloonTextChar">
    <w:name w:val="Balloon Text Char"/>
    <w:link w:val="BalloonText"/>
    <w:uiPriority w:val="99"/>
    <w:semiHidden/>
    <w:rsid w:val="00D63BC3"/>
    <w:rPr>
      <w:rFonts w:ascii="Tahoma" w:eastAsia="Times New Roman" w:hAnsi="Tahoma" w:cs="Tahoma"/>
      <w:sz w:val="16"/>
      <w:szCs w:val="16"/>
      <w:lang w:eastAsia="en-GB"/>
    </w:rPr>
  </w:style>
  <w:style w:type="character" w:styleId="CommentReference">
    <w:name w:val="annotation reference"/>
    <w:uiPriority w:val="99"/>
    <w:semiHidden/>
    <w:rsid w:val="009E28E4"/>
    <w:rPr>
      <w:sz w:val="16"/>
      <w:szCs w:val="16"/>
    </w:rPr>
  </w:style>
  <w:style w:type="paragraph" w:styleId="CommentText">
    <w:name w:val="annotation text"/>
    <w:basedOn w:val="Normal"/>
    <w:link w:val="CommentTextChar"/>
    <w:uiPriority w:val="99"/>
    <w:semiHidden/>
    <w:rsid w:val="009E28E4"/>
    <w:rPr>
      <w:sz w:val="20"/>
      <w:szCs w:val="20"/>
    </w:rPr>
  </w:style>
  <w:style w:type="character" w:customStyle="1" w:styleId="CommentTextChar">
    <w:name w:val="Comment Text Char"/>
    <w:link w:val="CommentText"/>
    <w:uiPriority w:val="99"/>
    <w:semiHidden/>
    <w:rsid w:val="009E28E4"/>
    <w:rPr>
      <w:rFonts w:ascii="Calibri" w:eastAsia="Times New Roman" w:hAnsi="Calibri" w:cs="Calibri"/>
      <w:sz w:val="20"/>
      <w:szCs w:val="20"/>
      <w:lang w:eastAsia="en-GB"/>
    </w:rPr>
  </w:style>
  <w:style w:type="paragraph" w:styleId="CommentSubject">
    <w:name w:val="annotation subject"/>
    <w:basedOn w:val="CommentText"/>
    <w:next w:val="CommentText"/>
    <w:link w:val="CommentSubjectChar"/>
    <w:uiPriority w:val="99"/>
    <w:semiHidden/>
    <w:rsid w:val="009E28E4"/>
    <w:rPr>
      <w:b/>
      <w:bCs/>
    </w:rPr>
  </w:style>
  <w:style w:type="character" w:customStyle="1" w:styleId="CommentSubjectChar">
    <w:name w:val="Comment Subject Char"/>
    <w:link w:val="CommentSubject"/>
    <w:uiPriority w:val="99"/>
    <w:semiHidden/>
    <w:rsid w:val="009E28E4"/>
    <w:rPr>
      <w:rFonts w:ascii="Calibri" w:eastAsia="Times New Roman" w:hAnsi="Calibri" w:cs="Calibri"/>
      <w:b/>
      <w:bCs/>
      <w:sz w:val="20"/>
      <w:szCs w:val="20"/>
      <w:lang w:eastAsia="en-GB"/>
    </w:rPr>
  </w:style>
  <w:style w:type="paragraph" w:styleId="Revision">
    <w:name w:val="Revision"/>
    <w:hidden/>
    <w:uiPriority w:val="99"/>
    <w:semiHidden/>
    <w:rsid w:val="008110CC"/>
    <w:rPr>
      <w:rFonts w:cs="Calibri"/>
      <w:sz w:val="22"/>
      <w:szCs w:val="22"/>
    </w:rPr>
  </w:style>
  <w:style w:type="paragraph" w:styleId="Header">
    <w:name w:val="header"/>
    <w:basedOn w:val="Normal"/>
    <w:link w:val="HeaderChar"/>
    <w:uiPriority w:val="99"/>
    <w:semiHidden/>
    <w:unhideWhenUsed/>
    <w:rsid w:val="00570A50"/>
    <w:pPr>
      <w:tabs>
        <w:tab w:val="center" w:pos="4513"/>
        <w:tab w:val="right" w:pos="9026"/>
      </w:tabs>
    </w:pPr>
  </w:style>
  <w:style w:type="character" w:customStyle="1" w:styleId="HeaderChar">
    <w:name w:val="Header Char"/>
    <w:link w:val="Header"/>
    <w:uiPriority w:val="99"/>
    <w:semiHidden/>
    <w:rsid w:val="00570A50"/>
    <w:rPr>
      <w:rFonts w:cs="Calibri"/>
    </w:rPr>
  </w:style>
  <w:style w:type="paragraph" w:styleId="Footer">
    <w:name w:val="footer"/>
    <w:basedOn w:val="Normal"/>
    <w:link w:val="FooterChar"/>
    <w:uiPriority w:val="99"/>
    <w:semiHidden/>
    <w:unhideWhenUsed/>
    <w:rsid w:val="00570A50"/>
    <w:pPr>
      <w:tabs>
        <w:tab w:val="center" w:pos="4513"/>
        <w:tab w:val="right" w:pos="9026"/>
      </w:tabs>
    </w:pPr>
  </w:style>
  <w:style w:type="character" w:customStyle="1" w:styleId="FooterChar">
    <w:name w:val="Footer Char"/>
    <w:link w:val="Footer"/>
    <w:uiPriority w:val="99"/>
    <w:semiHidden/>
    <w:rsid w:val="00570A50"/>
    <w:rPr>
      <w:rFonts w:cs="Calibri"/>
    </w:rPr>
  </w:style>
  <w:style w:type="character" w:styleId="Hyperlink">
    <w:name w:val="Hyperlink"/>
    <w:uiPriority w:val="99"/>
    <w:semiHidden/>
    <w:rsid w:val="007104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6827">
      <w:marLeft w:val="0"/>
      <w:marRight w:val="0"/>
      <w:marTop w:val="0"/>
      <w:marBottom w:val="0"/>
      <w:divBdr>
        <w:top w:val="none" w:sz="0" w:space="0" w:color="auto"/>
        <w:left w:val="none" w:sz="0" w:space="0" w:color="auto"/>
        <w:bottom w:val="none" w:sz="0" w:space="0" w:color="auto"/>
        <w:right w:val="none" w:sz="0" w:space="0" w:color="auto"/>
      </w:divBdr>
    </w:div>
    <w:div w:id="46681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www.nycairporter.com/?gc=BIGBUS" TargetMode="External"/><Relationship Id="rId1" Type="http://schemas.openxmlformats.org/officeDocument/2006/relationships/hyperlink" Target="https://oneworldobservatory.com/tickets/?promocode=BBOWO"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1589CE6D</Template>
  <TotalTime>219</TotalTime>
  <Pages>2</Pages>
  <Words>434</Words>
  <Characters>2475</Characters>
  <Application>Microsoft Office Word</Application>
  <DocSecurity>0</DocSecurity>
  <Lines>20</Lines>
  <Paragraphs>5</Paragraphs>
  <ScaleCrop>false</ScaleCrop>
  <Company>Hewlett-Packard Company</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Bradley</dc:creator>
  <cp:keywords/>
  <dc:description/>
  <cp:lastModifiedBy>Freddie Herzog</cp:lastModifiedBy>
  <cp:revision>14</cp:revision>
  <cp:lastPrinted>2016-04-27T13:22:00Z</cp:lastPrinted>
  <dcterms:created xsi:type="dcterms:W3CDTF">2016-04-25T13:34:00Z</dcterms:created>
  <dcterms:modified xsi:type="dcterms:W3CDTF">2016-05-16T10:17:00Z</dcterms:modified>
</cp:coreProperties>
</file>