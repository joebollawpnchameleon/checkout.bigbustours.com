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6CF" w:rsidRPr="00E91805" w:rsidRDefault="005C49BD" w:rsidP="009306CF">
      <w:pPr>
        <w:rPr>
          <w:b/>
          <w:lang w:val="en-US"/>
        </w:rPr>
      </w:pPr>
      <w:r w:rsidRPr="00E91805">
        <w:rPr>
          <w:b/>
          <w:lang w:val="en-US"/>
        </w:rPr>
        <w:t>Estimado</w:t>
      </w:r>
      <w:r w:rsidR="00E91805" w:rsidRPr="00E91805">
        <w:rPr>
          <w:b/>
          <w:lang w:val="en-US"/>
        </w:rPr>
        <w:t>/a</w:t>
      </w:r>
      <w:r w:rsidRPr="00E91805">
        <w:rPr>
          <w:b/>
          <w:lang w:val="en-US"/>
        </w:rPr>
        <w:t xml:space="preserve"> </w:t>
      </w:r>
      <w:r w:rsidRPr="00E91805">
        <w:rPr>
          <w:b/>
          <w:highlight w:val="yellow"/>
          <w:lang w:val="en-US"/>
        </w:rPr>
        <w:t>[customer’s first name]</w:t>
      </w:r>
      <w:r w:rsidRPr="00E91805">
        <w:rPr>
          <w:b/>
          <w:lang w:val="en-US"/>
        </w:rPr>
        <w:t>:</w:t>
      </w:r>
    </w:p>
    <w:p w:rsidR="009306CF" w:rsidRPr="00E91805" w:rsidRDefault="009306CF" w:rsidP="009306CF">
      <w:pPr>
        <w:rPr>
          <w:lang w:val="en-US"/>
        </w:rPr>
      </w:pPr>
    </w:p>
    <w:p w:rsidR="009306CF" w:rsidRPr="003D11F5" w:rsidRDefault="009306CF" w:rsidP="009306CF">
      <w:r w:rsidRPr="00E91805">
        <w:rPr>
          <w:lang w:val="en-US"/>
        </w:rPr>
        <w:t xml:space="preserve">¡Gracias por elegir Big Bus Tours </w:t>
      </w:r>
      <w:r w:rsidRPr="00E91805">
        <w:rPr>
          <w:highlight w:val="yellow"/>
          <w:lang w:val="en-US"/>
        </w:rPr>
        <w:t>[city name]</w:t>
      </w:r>
      <w:r w:rsidRPr="00E91805">
        <w:rPr>
          <w:lang w:val="en-US"/>
        </w:rPr>
        <w:t xml:space="preserve">! </w:t>
      </w:r>
      <w:r w:rsidRPr="003D11F5">
        <w:t>Estamos dese</w:t>
      </w:r>
      <w:r w:rsidR="00E91805">
        <w:t>ando darle la bienvenida a nuestro tour turístico</w:t>
      </w:r>
      <w:r w:rsidRPr="003D11F5">
        <w:t xml:space="preserve">. </w:t>
      </w:r>
    </w:p>
    <w:p w:rsidR="009306CF" w:rsidRDefault="009306CF" w:rsidP="009306CF"/>
    <w:p w:rsidR="00C21A9D" w:rsidRDefault="00C21A9D" w:rsidP="009306CF">
      <w:r>
        <w:t>Su Numero de Ticket:</w:t>
      </w:r>
    </w:p>
    <w:p w:rsidR="00C21A9D" w:rsidRPr="003D11F5" w:rsidRDefault="00C21A9D" w:rsidP="009306CF"/>
    <w:p w:rsidR="009306CF" w:rsidRPr="003D11F5" w:rsidRDefault="00E91805" w:rsidP="009306CF"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22860</wp:posOffset>
                </wp:positionV>
                <wp:extent cx="2276475" cy="314325"/>
                <wp:effectExtent l="0" t="0" r="28575" b="2857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764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06CF" w:rsidRPr="009306CF" w:rsidRDefault="009306CF" w:rsidP="009306C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Consulte e imprima su billete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4.5pt;margin-top:1.8pt;width:179.2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" fillcolor="white [3201]" strokecolor="black [3200]" strokeweight="2pt">
                <v:path arrowok="t"/>
                <v:textbox>
                  <w:txbxContent>
                    <w:p w:rsidR="009306CF" w:rsidRPr="009306CF" w:rsidRDefault="009306CF" w:rsidP="009306C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Consulte e imprima su billete</w:t>
                      </w:r>
                    </w:p>
                  </w:txbxContent>
                </v:textbox>
              </v:rect>
            </w:pict>
          </mc:Fallback>
        </mc:AlternateContent>
      </w:r>
    </w:p>
    <w:p w:rsidR="009306CF" w:rsidRPr="003D11F5" w:rsidRDefault="009306CF" w:rsidP="009306CF"/>
    <w:p w:rsidR="009306CF" w:rsidRPr="003D11F5" w:rsidRDefault="00E91805" w:rsidP="009306CF"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52855</wp:posOffset>
                </wp:positionH>
                <wp:positionV relativeFrom="paragraph">
                  <wp:posOffset>151295</wp:posOffset>
                </wp:positionV>
                <wp:extent cx="4205605" cy="290705"/>
                <wp:effectExtent l="0" t="0" r="23495" b="1460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05605" cy="290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06CF" w:rsidRDefault="009306CF" w:rsidP="009306CF">
                            <w:r>
                              <w:t xml:space="preserve">Detalles del billete: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4.15pt;margin-top:11.9pt;width:331.15pt;height:22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" fillcolor="white [3201]" strokecolor="black [3200]" strokeweight="2pt">
                <v:path arrowok="t"/>
                <v:textbox>
                  <w:txbxContent>
                    <w:p w:rsidR="009306CF" w:rsidRDefault="009306CF" w:rsidP="009306CF">
                      <w:r>
                        <w:t xml:space="preserve">Detalles del billete: </w:t>
                      </w:r>
                    </w:p>
                  </w:txbxContent>
                </v:textbox>
              </v:rect>
            </w:pict>
          </mc:Fallback>
        </mc:AlternateContent>
      </w:r>
    </w:p>
    <w:p w:rsidR="009306CF" w:rsidRPr="003D11F5" w:rsidRDefault="009306CF" w:rsidP="009306CF"/>
    <w:p w:rsidR="009306CF" w:rsidRPr="003D11F5" w:rsidRDefault="009306CF" w:rsidP="009306CF"/>
    <w:p w:rsidR="00C21A9D" w:rsidRDefault="00C21A9D" w:rsidP="00C21A9D">
      <w:r>
        <w:t>Nombre:</w:t>
      </w:r>
    </w:p>
    <w:p w:rsidR="00C21A9D" w:rsidRDefault="00C21A9D" w:rsidP="00C21A9D">
      <w:r>
        <w:t>Número de pedido:</w:t>
      </w:r>
    </w:p>
    <w:p w:rsidR="00C21A9D" w:rsidRDefault="00C21A9D" w:rsidP="00C21A9D">
      <w:r>
        <w:t>Fecha de compra:</w:t>
      </w:r>
      <w:r>
        <w:br/>
        <w:t xml:space="preserve">Precio total de la compra: </w:t>
      </w:r>
      <w:r>
        <w:br/>
        <w:t>Número total de billetes comprados:</w:t>
      </w:r>
      <w:r>
        <w:br/>
      </w:r>
    </w:p>
    <w:p w:rsidR="009306CF" w:rsidRPr="00C21A9D" w:rsidRDefault="00C21A9D" w:rsidP="009306CF">
      <w:pPr>
        <w:rPr>
          <w:sz w:val="18"/>
          <w:szCs w:val="18"/>
        </w:rPr>
      </w:pPr>
      <w:r>
        <w:rPr>
          <w:sz w:val="18"/>
        </w:rPr>
        <w:t xml:space="preserve">Su compra está sujeta a nuestros </w:t>
      </w:r>
      <w:r>
        <w:rPr>
          <w:b/>
          <w:color w:val="0000FF"/>
          <w:sz w:val="18"/>
          <w:u w:val="single"/>
        </w:rPr>
        <w:t>términos y condiciones</w:t>
      </w:r>
      <w:r>
        <w:rPr>
          <w:sz w:val="18"/>
        </w:rPr>
        <w:t xml:space="preserve"> y a la </w:t>
      </w:r>
      <w:r>
        <w:rPr>
          <w:b/>
          <w:color w:val="0000FF"/>
          <w:sz w:val="18"/>
          <w:u w:val="single"/>
        </w:rPr>
        <w:t>política de privacidad</w:t>
      </w:r>
    </w:p>
    <w:p w:rsidR="005C49BD" w:rsidRPr="003D11F5" w:rsidRDefault="005C49BD" w:rsidP="009306CF"/>
    <w:p w:rsidR="005C49BD" w:rsidRPr="003D11F5" w:rsidRDefault="005C49BD" w:rsidP="009306CF"/>
    <w:p w:rsidR="009306CF" w:rsidRPr="003D11F5" w:rsidRDefault="009306CF" w:rsidP="009306CF">
      <w:pPr>
        <w:pStyle w:val="ListParagraph"/>
        <w:numPr>
          <w:ilvl w:val="0"/>
          <w:numId w:val="1"/>
        </w:numPr>
        <w:rPr>
          <w:b/>
        </w:rPr>
      </w:pPr>
      <w:r w:rsidRPr="003D11F5">
        <w:rPr>
          <w:b/>
        </w:rPr>
        <w:t xml:space="preserve">Imprima su billete </w:t>
      </w:r>
    </w:p>
    <w:p w:rsidR="009306CF" w:rsidRPr="003D11F5" w:rsidRDefault="009306CF" w:rsidP="009306CF">
      <w:pPr>
        <w:pStyle w:val="ListParagraph"/>
      </w:pPr>
      <w:r w:rsidRPr="003D11F5">
        <w:t xml:space="preserve">Haga clic en el enlace que aparece más arriba para ver, descargar e imprimir su billete. En él, figura un código que un miembro del personal de Big Bus Tours comprobará en el momento de subir a bordo del autobús. </w:t>
      </w:r>
    </w:p>
    <w:p w:rsidR="009306CF" w:rsidRPr="003D11F5" w:rsidRDefault="009306CF" w:rsidP="009306CF">
      <w:pPr>
        <w:pStyle w:val="ListParagraph"/>
      </w:pPr>
    </w:p>
    <w:p w:rsidR="009306CF" w:rsidRPr="003D11F5" w:rsidRDefault="009306CF" w:rsidP="009306CF">
      <w:pPr>
        <w:pStyle w:val="ListParagraph"/>
        <w:numPr>
          <w:ilvl w:val="0"/>
          <w:numId w:val="1"/>
        </w:numPr>
        <w:rPr>
          <w:b/>
        </w:rPr>
      </w:pPr>
      <w:r w:rsidRPr="003D11F5">
        <w:rPr>
          <w:b/>
        </w:rPr>
        <w:t>Descargue nuestra aplicación gratuita</w:t>
      </w:r>
    </w:p>
    <w:p w:rsidR="009306CF" w:rsidRPr="003D11F5" w:rsidRDefault="009306CF" w:rsidP="009306CF">
      <w:pPr>
        <w:pStyle w:val="ListParagraph"/>
      </w:pPr>
      <w:r w:rsidRPr="003D11F5">
        <w:t xml:space="preserve">Consulte las paradas y horarios del autobús, los mapas de la ciudad y los mejores planes para hacer en </w:t>
      </w:r>
      <w:r w:rsidRPr="003D11F5">
        <w:rPr>
          <w:highlight w:val="yellow"/>
        </w:rPr>
        <w:t>[city name]</w:t>
      </w:r>
      <w:r w:rsidRPr="003D11F5">
        <w:t xml:space="preserve"> con nuestra aplicación gratuita, ya disponible en la </w:t>
      </w:r>
      <w:r w:rsidRPr="003D11F5">
        <w:rPr>
          <w:b/>
          <w:color w:val="0000FF"/>
          <w:u w:val="single"/>
        </w:rPr>
        <w:t>App Store</w:t>
      </w:r>
      <w:r w:rsidRPr="003D11F5">
        <w:t xml:space="preserve"> y </w:t>
      </w:r>
      <w:r w:rsidRPr="003D11F5">
        <w:rPr>
          <w:b/>
          <w:color w:val="0000FF"/>
          <w:u w:val="single"/>
        </w:rPr>
        <w:t>Google Play</w:t>
      </w:r>
      <w:r w:rsidRPr="003D11F5">
        <w:t xml:space="preserve">. </w:t>
      </w:r>
    </w:p>
    <w:p w:rsidR="009306CF" w:rsidRPr="003D11F5" w:rsidRDefault="009306CF" w:rsidP="009306CF">
      <w:pPr>
        <w:pStyle w:val="ListParagraph"/>
      </w:pPr>
    </w:p>
    <w:p w:rsidR="009306CF" w:rsidRPr="003D11F5" w:rsidRDefault="009306CF" w:rsidP="009306CF">
      <w:pPr>
        <w:pStyle w:val="ListParagraph"/>
        <w:numPr>
          <w:ilvl w:val="0"/>
          <w:numId w:val="1"/>
        </w:numPr>
        <w:rPr>
          <w:b/>
        </w:rPr>
      </w:pPr>
      <w:r w:rsidRPr="003D11F5">
        <w:rPr>
          <w:b/>
        </w:rPr>
        <w:t>Disfrute del tour</w:t>
      </w:r>
    </w:p>
    <w:p w:rsidR="009306CF" w:rsidRPr="003D11F5" w:rsidRDefault="009306CF" w:rsidP="009306CF">
      <w:pPr>
        <w:pStyle w:val="ListParagraph"/>
      </w:pPr>
      <w:r w:rsidRPr="003D11F5">
        <w:t>Muestre su billete impreso a un miembro del personal en cualquiera de las paradas o a bordo del autobús. Le entregarán un recibo que podrá utilizar para subir al autobús durante todo el periodo de validez de su billete.</w:t>
      </w:r>
    </w:p>
    <w:p w:rsidR="009306CF" w:rsidRPr="003D11F5" w:rsidRDefault="009306CF" w:rsidP="009306CF"/>
    <w:p w:rsidR="009306CF" w:rsidRPr="003D11F5" w:rsidRDefault="00E91805" w:rsidP="009306CF"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-103505</wp:posOffset>
                </wp:positionH>
                <wp:positionV relativeFrom="paragraph">
                  <wp:posOffset>90170</wp:posOffset>
                </wp:positionV>
                <wp:extent cx="5833745" cy="1341120"/>
                <wp:effectExtent l="0" t="0" r="14605" b="1143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33745" cy="1341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06CF" w:rsidRPr="009306CF" w:rsidRDefault="009306CF" w:rsidP="009306C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¿Pidió que le enviaran los billetes a su smartphone? </w:t>
                            </w:r>
                          </w:p>
                          <w:p w:rsidR="009306CF" w:rsidRDefault="009306CF" w:rsidP="009306CF">
                            <w:r>
                              <w:t>Si pidió que le enviaran sus billetes a su smartphone, recibirá un mensaje de texto (SMS) con un enlace a su billete. Recuerde que deberá disponer de una conexión wifi o de datos para poder abrir el enlace y ver su billete electrónico. Simplemente muestre su billete electrónico a un miembro del personal de Big Bus Tours. Le entregarán un recibo que podrá utilizar para subir al autobús durante todo el periodo de validez de su billete.</w:t>
                            </w:r>
                          </w:p>
                          <w:p w:rsidR="009306CF" w:rsidRDefault="009306CF" w:rsidP="009306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margin-left:-8.15pt;margin-top:7.1pt;width:459.35pt;height:10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" fillcolor="white [3201]" strokecolor="black [3200]" strokeweight="2pt">
                <v:path arrowok="t"/>
                <v:textbox>
                  <w:txbxContent>
                    <w:p w:rsidR="009306CF" w:rsidRPr="009306CF" w:rsidRDefault="009306CF" w:rsidP="009306C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¿Pidió que le enviaran los billetes a su smartphone? </w:t>
                      </w:r>
                    </w:p>
                    <w:p w:rsidR="009306CF" w:rsidRDefault="009306CF" w:rsidP="009306CF">
                      <w:r>
                        <w:t>Si pidió que le enviaran sus billetes a su smartphone, recibirá un mensaje de texto (SMS) con un enlace a su billete. Recuerde que deberá disponer de una conexión wifi o de datos para poder abrir el enlace y ver su billete electrónico. Simplemente muestre su billete electrónico a un miembro del personal de Big Bus Tours. Le entregarán un recibo que podrá utilizar para subir al autobús durante todo el periodo de validez de su billete.</w:t>
                      </w:r>
                    </w:p>
                    <w:p w:rsidR="009306CF" w:rsidRDefault="009306CF" w:rsidP="009306C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306CF" w:rsidRPr="003D11F5" w:rsidRDefault="009306CF" w:rsidP="009306CF"/>
    <w:p w:rsidR="009306CF" w:rsidRPr="003D11F5" w:rsidRDefault="009306CF" w:rsidP="009306CF"/>
    <w:p w:rsidR="009306CF" w:rsidRPr="003D11F5" w:rsidRDefault="009306CF" w:rsidP="009306CF"/>
    <w:p w:rsidR="009306CF" w:rsidRPr="003D11F5" w:rsidRDefault="009306CF" w:rsidP="009306CF"/>
    <w:p w:rsidR="009306CF" w:rsidRPr="003D11F5" w:rsidRDefault="009306CF" w:rsidP="009306CF"/>
    <w:p w:rsidR="009306CF" w:rsidRPr="003D11F5" w:rsidRDefault="009306CF" w:rsidP="009306CF"/>
    <w:p w:rsidR="009306CF" w:rsidRPr="003D11F5" w:rsidRDefault="009306CF" w:rsidP="009306CF"/>
    <w:p w:rsidR="009306CF" w:rsidRPr="003D11F5" w:rsidRDefault="009306CF" w:rsidP="009306CF"/>
    <w:p w:rsidR="00D63BC3" w:rsidRPr="003D11F5" w:rsidRDefault="00E91805" w:rsidP="009306CF"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-102870</wp:posOffset>
                </wp:positionH>
                <wp:positionV relativeFrom="paragraph">
                  <wp:posOffset>29845</wp:posOffset>
                </wp:positionV>
                <wp:extent cx="5833110" cy="1334770"/>
                <wp:effectExtent l="0" t="0" r="15240" b="1778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33110" cy="1334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E99" w:rsidRDefault="00A904EA" w:rsidP="00F90AE1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</w:rPr>
                              <w:t xml:space="preserve">Descubra </w:t>
                            </w:r>
                            <w:r>
                              <w:rPr>
                                <w:sz w:val="32"/>
                                <w:highlight w:val="yellow"/>
                              </w:rPr>
                              <w:t>[city name]</w:t>
                            </w:r>
                            <w:r>
                              <w:t xml:space="preserve"> </w:t>
                            </w:r>
                            <w:r>
                              <w:br/>
                            </w:r>
                            <w:r>
                              <w:rPr>
                                <w:sz w:val="24"/>
                              </w:rPr>
                              <w:t>con nuestra aplicación gratuita Big Bus Tours.</w:t>
                            </w:r>
                            <w:r>
                              <w:t xml:space="preserve"> </w:t>
                            </w:r>
                            <w:r>
                              <w:br/>
                            </w:r>
                            <w:r>
                              <w:rPr>
                                <w:sz w:val="18"/>
                              </w:rPr>
                              <w:t xml:space="preserve">Vea los mapas, consulte información sobre el recorrido y las paradas, y conozca todos los puntos de interés, atracciones turísticas, zonas de compras, restaurantes y opciones de ocio nocturno de </w:t>
                            </w:r>
                            <w:r>
                              <w:rPr>
                                <w:sz w:val="18"/>
                                <w:highlight w:val="yellow"/>
                              </w:rPr>
                              <w:t>[city name]</w:t>
                            </w:r>
                            <w:r>
                              <w:rPr>
                                <w:sz w:val="18"/>
                              </w:rPr>
                              <w:t xml:space="preserve"> con nuestras guías de ciudades interactivas. </w:t>
                            </w:r>
                            <w:r>
                              <w:br/>
                              <w:t xml:space="preserve">Ya disponible en </w:t>
                            </w:r>
                            <w:r>
                              <w:rPr>
                                <w:b/>
                                <w:color w:val="0000FF"/>
                                <w:u w:val="single"/>
                              </w:rPr>
                              <w:t>App Store</w:t>
                            </w:r>
                            <w:r w:rsidR="00C21A9D">
                              <w:rPr>
                                <w:b/>
                                <w:color w:val="0000FF"/>
                                <w:u w:val="single"/>
                              </w:rPr>
                              <w:t xml:space="preserve"> Logo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color w:val="0000FF"/>
                                <w:u w:val="single"/>
                              </w:rPr>
                              <w:t>Google Play</w:t>
                            </w:r>
                            <w:r w:rsidR="00C21A9D">
                              <w:t xml:space="preserve">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-8.1pt;margin-top:2.35pt;width:459.3pt;height:105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" fillcolor="white [3201]" strokecolor="black [3200]" strokeweight="2pt">
                <v:path arrowok="t"/>
                <v:textbox>
                  <w:txbxContent>
                    <w:p w:rsidR="00F30E99" w:rsidRDefault="00A904EA" w:rsidP="00F90AE1">
                      <w:pPr>
                        <w:jc w:val="center"/>
                      </w:pPr>
                      <w:r>
                        <w:rPr>
                          <w:sz w:val="32"/>
                        </w:rPr>
                        <w:t xml:space="preserve">Descubra </w:t>
                      </w:r>
                      <w:r>
                        <w:rPr>
                          <w:sz w:val="32"/>
                          <w:highlight w:val="yellow"/>
                        </w:rPr>
                        <w:t>[city name]</w:t>
                      </w:r>
                      <w:r>
                        <w:t xml:space="preserve"> </w:t>
                      </w:r>
                      <w:r>
                        <w:br/>
                      </w:r>
                      <w:r>
                        <w:rPr>
                          <w:sz w:val="24"/>
                        </w:rPr>
                        <w:t>con nuestra aplicación gratuita Big Bus Tours.</w:t>
                      </w:r>
                      <w:r>
                        <w:t xml:space="preserve"> </w:t>
                      </w:r>
                      <w:r>
                        <w:br/>
                      </w:r>
                      <w:r>
                        <w:rPr>
                          <w:sz w:val="18"/>
                        </w:rPr>
                        <w:t xml:space="preserve">Vea los mapas, consulte información sobre el recorrido y las paradas, y conozca todos los puntos de interés, atracciones turísticas, zonas de compras, restaurantes y opciones de ocio nocturno de </w:t>
                      </w:r>
                      <w:r>
                        <w:rPr>
                          <w:sz w:val="18"/>
                          <w:highlight w:val="yellow"/>
                        </w:rPr>
                        <w:t>[city name]</w:t>
                      </w:r>
                      <w:r>
                        <w:rPr>
                          <w:sz w:val="18"/>
                        </w:rPr>
                        <w:t xml:space="preserve"> con nuestras guías de ciudades interactivas. </w:t>
                      </w:r>
                      <w:r>
                        <w:br/>
                        <w:t xml:space="preserve">Ya disponible en </w:t>
                      </w:r>
                      <w:r>
                        <w:rPr>
                          <w:b/>
                          <w:color w:val="0000FF"/>
                          <w:u w:val="single"/>
                        </w:rPr>
                        <w:t>App Store</w:t>
                      </w:r>
                      <w:r w:rsidR="00C21A9D">
                        <w:rPr>
                          <w:b/>
                          <w:color w:val="0000FF"/>
                          <w:u w:val="single"/>
                        </w:rPr>
                        <w:t xml:space="preserve"> Logo</w:t>
                      </w:r>
                      <w:r>
                        <w:t xml:space="preserve"> </w:t>
                      </w:r>
                      <w:r>
                        <w:rPr>
                          <w:b/>
                          <w:color w:val="0000FF"/>
                          <w:u w:val="single"/>
                        </w:rPr>
                        <w:t>Google Play</w:t>
                      </w:r>
                      <w:r w:rsidR="00C21A9D">
                        <w:t xml:space="preserve"> Logo</w:t>
                      </w:r>
                    </w:p>
                  </w:txbxContent>
                </v:textbox>
              </v:rect>
            </w:pict>
          </mc:Fallback>
        </mc:AlternateContent>
      </w:r>
    </w:p>
    <w:p w:rsidR="00F30E99" w:rsidRPr="003D11F5" w:rsidRDefault="00F30E99" w:rsidP="009306CF"/>
    <w:p w:rsidR="00F30E99" w:rsidRPr="003D11F5" w:rsidRDefault="00F30E99" w:rsidP="009306CF"/>
    <w:p w:rsidR="00F30E99" w:rsidRPr="003D11F5" w:rsidRDefault="00F30E99" w:rsidP="009306CF"/>
    <w:p w:rsidR="00F30E99" w:rsidRPr="003D11F5" w:rsidRDefault="00F30E99" w:rsidP="009306CF"/>
    <w:p w:rsidR="00F30E99" w:rsidRPr="003D11F5" w:rsidRDefault="00F30E99" w:rsidP="009306CF"/>
    <w:p w:rsidR="00F30E99" w:rsidRPr="003D11F5" w:rsidRDefault="00F30E99" w:rsidP="009306CF"/>
    <w:p w:rsidR="00C21A9D" w:rsidRDefault="00C21A9D" w:rsidP="00C21A9D"/>
    <w:p w:rsidR="00F30E99" w:rsidRPr="00C21A9D" w:rsidRDefault="00C21A9D" w:rsidP="00C21A9D">
      <w:pPr>
        <w:rPr>
          <w:b/>
        </w:rPr>
      </w:pPr>
      <w:r w:rsidRPr="00C21A9D">
        <w:rPr>
          <w:b/>
        </w:rPr>
        <w:t>Contáctenos</w:t>
      </w:r>
    </w:p>
    <w:p w:rsidR="00F30E99" w:rsidRPr="003D11F5" w:rsidRDefault="00F30E99" w:rsidP="009306CF"/>
    <w:p w:rsidR="009306CF" w:rsidRPr="003D11F5" w:rsidRDefault="009306CF" w:rsidP="009306CF">
      <w:r w:rsidRPr="003D11F5">
        <w:t>Si tiene alguna pregunta, no dude en ponerse en contacto con nosotros:</w:t>
      </w:r>
    </w:p>
    <w:p w:rsidR="005C49BD" w:rsidRPr="003D11F5" w:rsidRDefault="005C49BD" w:rsidP="009306CF"/>
    <w:p w:rsidR="009306CF" w:rsidRPr="00E91805" w:rsidRDefault="009306CF" w:rsidP="009306CF">
      <w:pPr>
        <w:rPr>
          <w:lang w:val="en-US"/>
        </w:rPr>
      </w:pPr>
      <w:r w:rsidRPr="00E91805">
        <w:rPr>
          <w:lang w:val="en-US"/>
        </w:rPr>
        <w:t xml:space="preserve">Big Bus Tours </w:t>
      </w:r>
      <w:r w:rsidRPr="00E91805">
        <w:rPr>
          <w:highlight w:val="yellow"/>
          <w:lang w:val="en-US"/>
        </w:rPr>
        <w:t>[city name]</w:t>
      </w:r>
    </w:p>
    <w:p w:rsidR="009306CF" w:rsidRPr="00E91805" w:rsidRDefault="009306CF" w:rsidP="009306CF">
      <w:pPr>
        <w:rPr>
          <w:lang w:val="en-US"/>
        </w:rPr>
      </w:pPr>
      <w:r w:rsidRPr="00E91805">
        <w:rPr>
          <w:lang w:val="en-US"/>
        </w:rPr>
        <w:t xml:space="preserve">Teléfono: </w:t>
      </w:r>
      <w:r w:rsidRPr="00E91805">
        <w:rPr>
          <w:highlight w:val="yellow"/>
          <w:lang w:val="en-US"/>
        </w:rPr>
        <w:t>[insert number here]</w:t>
      </w:r>
    </w:p>
    <w:p w:rsidR="009306CF" w:rsidRPr="00E91805" w:rsidRDefault="009306CF" w:rsidP="009306CF">
      <w:pPr>
        <w:rPr>
          <w:lang w:val="en-US"/>
        </w:rPr>
      </w:pPr>
      <w:r w:rsidRPr="00E91805">
        <w:rPr>
          <w:lang w:val="en-US"/>
        </w:rPr>
        <w:t xml:space="preserve">Correo electrónico: </w:t>
      </w:r>
      <w:r w:rsidRPr="00E91805">
        <w:rPr>
          <w:highlight w:val="yellow"/>
          <w:lang w:val="en-US"/>
        </w:rPr>
        <w:t>[insert email here]</w:t>
      </w:r>
      <w:r w:rsidRPr="00E91805">
        <w:rPr>
          <w:lang w:val="en-US"/>
        </w:rPr>
        <w:t xml:space="preserve"> </w:t>
      </w:r>
    </w:p>
    <w:p w:rsidR="008D117A" w:rsidRPr="00E91805" w:rsidRDefault="008D117A" w:rsidP="009306CF">
      <w:pPr>
        <w:rPr>
          <w:lang w:val="en-US"/>
        </w:rPr>
      </w:pPr>
    </w:p>
    <w:p w:rsidR="00F90AE1" w:rsidRPr="00E91805" w:rsidRDefault="00F90AE1" w:rsidP="009306CF">
      <w:pPr>
        <w:rPr>
          <w:lang w:val="en-US"/>
        </w:rPr>
      </w:pPr>
    </w:p>
    <w:p w:rsidR="00F90AE1" w:rsidRPr="00E91805" w:rsidRDefault="00E91805" w:rsidP="009306CF">
      <w:pPr>
        <w:rPr>
          <w:lang w:val="en-US"/>
        </w:rPr>
      </w:pPr>
      <w:r>
        <w:rPr>
          <w:lang w:val="en-US"/>
        </w:rPr>
        <w:t>Valore su experiencia con</w:t>
      </w:r>
      <w:r w:rsidR="00F90AE1" w:rsidRPr="00E91805">
        <w:rPr>
          <w:lang w:val="en-US"/>
        </w:rPr>
        <w:t xml:space="preserve"> Big Bus Tour:</w:t>
      </w:r>
    </w:p>
    <w:p w:rsidR="005C49BD" w:rsidRDefault="005C49BD" w:rsidP="009306CF">
      <w:pPr>
        <w:rPr>
          <w:lang w:val="en-US"/>
        </w:rPr>
      </w:pPr>
    </w:p>
    <w:p w:rsidR="00DC5543" w:rsidRPr="004F2079" w:rsidRDefault="00DC5543" w:rsidP="00DC5543">
      <w:pPr>
        <w:rPr>
          <w:u w:val="single"/>
          <w:lang w:val="en-US"/>
        </w:rPr>
      </w:pPr>
      <w:r>
        <w:rPr>
          <w:u w:val="single"/>
          <w:lang w:val="en-US"/>
        </w:rPr>
        <w:t>Trip Advisor Logo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u w:val="single"/>
          <w:lang w:val="en-US"/>
        </w:rPr>
        <w:t>Trust Pilot Logo</w:t>
      </w:r>
    </w:p>
    <w:p w:rsidR="00DC5543" w:rsidRDefault="00DC5543" w:rsidP="009306CF">
      <w:pPr>
        <w:rPr>
          <w:lang w:val="en-US"/>
        </w:rPr>
      </w:pPr>
      <w:bookmarkStart w:id="0" w:name="_GoBack"/>
      <w:bookmarkEnd w:id="0"/>
    </w:p>
    <w:p w:rsidR="00DC5543" w:rsidRDefault="00DC5543" w:rsidP="009306CF">
      <w:pPr>
        <w:rPr>
          <w:lang w:val="en-US"/>
        </w:rPr>
      </w:pPr>
    </w:p>
    <w:p w:rsidR="00DC5543" w:rsidRPr="00E91805" w:rsidRDefault="00DC5543" w:rsidP="009306CF">
      <w:pPr>
        <w:rPr>
          <w:lang w:val="en-US"/>
        </w:rPr>
      </w:pPr>
    </w:p>
    <w:p w:rsidR="005C49BD" w:rsidRPr="00E91805" w:rsidRDefault="005C49BD" w:rsidP="009306CF">
      <w:pPr>
        <w:rPr>
          <w:lang w:val="en-US"/>
        </w:rPr>
      </w:pPr>
    </w:p>
    <w:p w:rsidR="002D19D5" w:rsidRPr="003D11F5" w:rsidRDefault="002D19D5" w:rsidP="003D11F5">
      <w:r w:rsidRPr="003D11F5">
        <w:rPr>
          <w:highlight w:val="yellow"/>
        </w:rPr>
        <w:t>Footer:</w:t>
      </w:r>
      <w:r w:rsidRPr="003D11F5">
        <w:t xml:space="preserve"> Contacte con nosotros | Preguntas frecuentes| Descargar mapa</w:t>
      </w:r>
    </w:p>
    <w:p w:rsidR="005C49BD" w:rsidRPr="003D11F5" w:rsidRDefault="005C49BD" w:rsidP="002D19D5"/>
    <w:p w:rsidR="005C49BD" w:rsidRPr="00E91805" w:rsidRDefault="005C49BD" w:rsidP="002D19D5">
      <w:pPr>
        <w:rPr>
          <w:lang w:val="en-US"/>
        </w:rPr>
      </w:pPr>
      <w:r w:rsidRPr="00E91805">
        <w:rPr>
          <w:lang w:val="en-US"/>
        </w:rPr>
        <w:t>© Big Bus Tours Limited – 110 Buckingham Palace Road, SW1W 9SA, Londres, Reino Unido</w:t>
      </w:r>
    </w:p>
    <w:p w:rsidR="002D19D5" w:rsidRPr="00E91805" w:rsidRDefault="002D19D5" w:rsidP="002D19D5">
      <w:pPr>
        <w:rPr>
          <w:lang w:val="en-US"/>
        </w:rPr>
      </w:pPr>
    </w:p>
    <w:p w:rsidR="005C49BD" w:rsidRPr="003D11F5" w:rsidRDefault="005C49BD" w:rsidP="002D19D5">
      <w:r w:rsidRPr="003D11F5">
        <w:t>Empres registrada en Inglaterra con el núm. 07524891</w:t>
      </w:r>
    </w:p>
    <w:p w:rsidR="002D19D5" w:rsidRPr="003D11F5" w:rsidRDefault="002D19D5" w:rsidP="002D19D5">
      <w:r w:rsidRPr="003D11F5">
        <w:t>Este mensaje es para uso exclusivo de la persona a la que va dirigido. Puede contener información confidencial o legalmente protegida. No hay renuncia a la confidencialidad ni a ningún privilegio por cualquier transmisión errónea. Si ha recibido este mensaje por error, borre inmediatamente el mensaje y todas las copias de su sistema, destruya cualquier copia impresa y notifique al remitente. No debe, directa o indirectamente, usar, revelar, distribuir, imprimir o copiar ninguna de las partes de este mensaje si no es el destinatario del mismo.</w:t>
      </w:r>
    </w:p>
    <w:p w:rsidR="00297DDC" w:rsidRPr="003D11F5" w:rsidRDefault="00DC5543" w:rsidP="009306CF"/>
    <w:p w:rsidR="008D117A" w:rsidRPr="003D11F5" w:rsidRDefault="008D117A"/>
    <w:p w:rsidR="008D117A" w:rsidRPr="003D11F5" w:rsidRDefault="008D117A" w:rsidP="009306CF"/>
    <w:sectPr w:rsidR="008D117A" w:rsidRPr="003D11F5" w:rsidSect="00950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3697" w:rsidRDefault="00243697" w:rsidP="003D11F5">
      <w:r>
        <w:separator/>
      </w:r>
    </w:p>
  </w:endnote>
  <w:endnote w:type="continuationSeparator" w:id="0">
    <w:p w:rsidR="00243697" w:rsidRDefault="00243697" w:rsidP="003D1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3697" w:rsidRDefault="00243697" w:rsidP="003D11F5">
      <w:r>
        <w:separator/>
      </w:r>
    </w:p>
  </w:footnote>
  <w:footnote w:type="continuationSeparator" w:id="0">
    <w:p w:rsidR="00243697" w:rsidRDefault="00243697" w:rsidP="003D1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267A5E"/>
    <w:multiLevelType w:val="hybridMultilevel"/>
    <w:tmpl w:val="24E819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6CF"/>
    <w:rsid w:val="000A4E21"/>
    <w:rsid w:val="001A4D9B"/>
    <w:rsid w:val="001C274E"/>
    <w:rsid w:val="001D6994"/>
    <w:rsid w:val="00243697"/>
    <w:rsid w:val="002D19D5"/>
    <w:rsid w:val="00330061"/>
    <w:rsid w:val="003D11F5"/>
    <w:rsid w:val="003E45EF"/>
    <w:rsid w:val="0041396A"/>
    <w:rsid w:val="004169F8"/>
    <w:rsid w:val="004E4748"/>
    <w:rsid w:val="00566896"/>
    <w:rsid w:val="005C49BD"/>
    <w:rsid w:val="00641A48"/>
    <w:rsid w:val="00743F73"/>
    <w:rsid w:val="00796F03"/>
    <w:rsid w:val="00797F4C"/>
    <w:rsid w:val="008110CC"/>
    <w:rsid w:val="00820DB7"/>
    <w:rsid w:val="00856CAA"/>
    <w:rsid w:val="008D117A"/>
    <w:rsid w:val="009306CF"/>
    <w:rsid w:val="0095017E"/>
    <w:rsid w:val="009E28E4"/>
    <w:rsid w:val="00A1373E"/>
    <w:rsid w:val="00A82394"/>
    <w:rsid w:val="00A904EA"/>
    <w:rsid w:val="00B20807"/>
    <w:rsid w:val="00C21A9D"/>
    <w:rsid w:val="00CA7DE0"/>
    <w:rsid w:val="00D63BC3"/>
    <w:rsid w:val="00D954CF"/>
    <w:rsid w:val="00DC5543"/>
    <w:rsid w:val="00DF2B65"/>
    <w:rsid w:val="00E91805"/>
    <w:rsid w:val="00F23FAC"/>
    <w:rsid w:val="00F30E99"/>
    <w:rsid w:val="00F90AE1"/>
    <w:rsid w:val="00FD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7AED849"/>
  <w15:docId w15:val="{7A7FD1A4-F843-4E6F-8542-14F8957CA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es-E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306CF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6CF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3B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BC3"/>
    <w:rPr>
      <w:rFonts w:ascii="Tahoma" w:eastAsia="Calibri" w:hAnsi="Tahoma" w:cs="Tahoma"/>
      <w:sz w:val="16"/>
      <w:szCs w:val="16"/>
      <w:lang w:eastAsia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9E28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28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28E4"/>
    <w:rPr>
      <w:rFonts w:ascii="Calibri" w:eastAsia="Calibri" w:hAnsi="Calibri" w:cs="Times New Roman"/>
      <w:sz w:val="20"/>
      <w:szCs w:val="20"/>
      <w:lang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28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28E4"/>
    <w:rPr>
      <w:rFonts w:ascii="Calibri" w:eastAsia="Calibri" w:hAnsi="Calibri" w:cs="Times New Roman"/>
      <w:b/>
      <w:bCs/>
      <w:sz w:val="20"/>
      <w:szCs w:val="20"/>
      <w:lang w:eastAsia="es-ES"/>
    </w:rPr>
  </w:style>
  <w:style w:type="paragraph" w:styleId="Revision">
    <w:name w:val="Revision"/>
    <w:hidden/>
    <w:uiPriority w:val="99"/>
    <w:semiHidden/>
    <w:rsid w:val="008110CC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3D11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11F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3D11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11F5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5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98DE8-E7BE-42BA-928B-83B933FBE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1589CE6D</Template>
  <TotalTime>12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 Bradley</dc:creator>
  <cp:lastModifiedBy>Freddie Herzog</cp:lastModifiedBy>
  <cp:revision>4</cp:revision>
  <cp:lastPrinted>2016-04-27T13:22:00Z</cp:lastPrinted>
  <dcterms:created xsi:type="dcterms:W3CDTF">2016-04-29T11:08:00Z</dcterms:created>
  <dcterms:modified xsi:type="dcterms:W3CDTF">2016-05-16T10:21:00Z</dcterms:modified>
</cp:coreProperties>
</file>