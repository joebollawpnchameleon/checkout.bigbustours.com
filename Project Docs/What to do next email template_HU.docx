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6CF" w:rsidRPr="006874EC" w:rsidRDefault="00376D56" w:rsidP="009306CF">
      <w:pPr>
        <w:rPr>
          <w:b/>
          <w:lang w:val="hu-HU"/>
        </w:rPr>
      </w:pPr>
      <w:r w:rsidRPr="006874EC">
        <w:rPr>
          <w:b/>
          <w:lang w:val="hu-HU"/>
        </w:rPr>
        <w:t>Kedves</w:t>
      </w:r>
      <w:r w:rsidR="005C49BD" w:rsidRPr="006874EC">
        <w:rPr>
          <w:b/>
          <w:lang w:val="hu-HU"/>
        </w:rPr>
        <w:t xml:space="preserve"> </w:t>
      </w:r>
      <w:r w:rsidR="005C49BD" w:rsidRPr="006874EC">
        <w:rPr>
          <w:b/>
          <w:highlight w:val="yellow"/>
          <w:lang w:val="hu-HU"/>
        </w:rPr>
        <w:t>[customer’s first name]</w:t>
      </w:r>
      <w:r w:rsidRPr="006874EC">
        <w:rPr>
          <w:b/>
          <w:lang w:val="hu-HU"/>
        </w:rPr>
        <w:t>!</w:t>
      </w:r>
    </w:p>
    <w:p w:rsidR="009306CF" w:rsidRPr="006874EC" w:rsidRDefault="009306CF" w:rsidP="009306CF">
      <w:pPr>
        <w:rPr>
          <w:lang w:val="hu-HU"/>
        </w:rPr>
      </w:pPr>
    </w:p>
    <w:p w:rsidR="009306CF" w:rsidRDefault="00376D56" w:rsidP="009306CF">
      <w:pPr>
        <w:rPr>
          <w:lang w:val="hu-HU"/>
        </w:rPr>
      </w:pPr>
      <w:r w:rsidRPr="006874EC">
        <w:rPr>
          <w:lang w:val="hu-HU"/>
        </w:rPr>
        <w:t>Köszönjük, hogy a</w:t>
      </w:r>
      <w:r w:rsidR="009306CF" w:rsidRPr="006874EC">
        <w:rPr>
          <w:lang w:val="hu-HU"/>
        </w:rPr>
        <w:t xml:space="preserve"> Big Bus Tours</w:t>
      </w:r>
      <w:r w:rsidR="00856CAA" w:rsidRPr="006874EC">
        <w:rPr>
          <w:lang w:val="hu-HU"/>
        </w:rPr>
        <w:t xml:space="preserve"> </w:t>
      </w:r>
      <w:r w:rsidR="00856CAA" w:rsidRPr="006874EC">
        <w:rPr>
          <w:highlight w:val="yellow"/>
          <w:lang w:val="hu-HU"/>
        </w:rPr>
        <w:t>[city name]</w:t>
      </w:r>
      <w:r w:rsidR="00F63AB5" w:rsidRPr="006874EC">
        <w:rPr>
          <w:lang w:val="hu-HU"/>
        </w:rPr>
        <w:t xml:space="preserve"> szolgáltatását választotta</w:t>
      </w:r>
      <w:r w:rsidR="009306CF" w:rsidRPr="006874EC">
        <w:rPr>
          <w:lang w:val="hu-HU"/>
        </w:rPr>
        <w:t xml:space="preserve">! </w:t>
      </w:r>
      <w:r w:rsidR="00F75276" w:rsidRPr="006874EC">
        <w:rPr>
          <w:lang w:val="hu-HU"/>
        </w:rPr>
        <w:t>Örömmel várjuk, hogy túránkon köszönthessük.</w:t>
      </w:r>
    </w:p>
    <w:p w:rsidR="000B4523" w:rsidRDefault="000B4523" w:rsidP="009306CF">
      <w:pPr>
        <w:rPr>
          <w:lang w:val="hu-HU"/>
        </w:rPr>
      </w:pPr>
    </w:p>
    <w:p w:rsidR="000B4523" w:rsidRPr="000B4523" w:rsidRDefault="000B4523" w:rsidP="009306CF">
      <w:pPr>
        <w:rPr>
          <w:b/>
          <w:lang w:val="hu-HU"/>
        </w:rPr>
      </w:pPr>
      <w:r w:rsidRPr="000B4523">
        <w:rPr>
          <w:b/>
          <w:lang w:val="hu-HU"/>
        </w:rPr>
        <w:t>RENDELÉSSZÁM:</w:t>
      </w:r>
    </w:p>
    <w:p w:rsidR="009306CF" w:rsidRPr="006874EC" w:rsidRDefault="009306CF" w:rsidP="009306CF">
      <w:pPr>
        <w:rPr>
          <w:lang w:val="hu-HU"/>
        </w:rPr>
      </w:pPr>
    </w:p>
    <w:p w:rsidR="009306CF" w:rsidRPr="006874EC" w:rsidRDefault="002B2ADF" w:rsidP="009306CF">
      <w:pPr>
        <w:rPr>
          <w:lang w:val="hu-HU"/>
        </w:rPr>
      </w:pPr>
      <w:r>
        <w:rPr>
          <w:lang w:val="hu-HU"/>
        </w:rPr>
        <w:pict>
          <v:rect id="Rectangle 1" o:spid="_x0000_s1026" style="position:absolute;margin-left:4.5pt;margin-top:1.8pt;width:179.25pt;height:24.7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" fillcolor="white [3201]" strokecolor="black [3200]" strokeweight="2pt">
            <v:textbox>
              <w:txbxContent>
                <w:p w:rsidR="009306CF" w:rsidRPr="00112B97" w:rsidRDefault="00112B97" w:rsidP="009306CF">
                  <w:pPr>
                    <w:jc w:val="center"/>
                    <w:rPr>
                      <w:b/>
                      <w:lang w:val="hu-HU"/>
                    </w:rPr>
                  </w:pPr>
                  <w:r>
                    <w:rPr>
                      <w:b/>
                      <w:lang w:val="hu-HU"/>
                    </w:rPr>
                    <w:t>Jegy megtekintése és nyomtatása</w:t>
                  </w:r>
                </w:p>
              </w:txbxContent>
            </v:textbox>
          </v:rect>
        </w:pict>
      </w:r>
    </w:p>
    <w:p w:rsidR="009306CF" w:rsidRPr="006874EC" w:rsidRDefault="009306CF" w:rsidP="009306CF">
      <w:pPr>
        <w:rPr>
          <w:lang w:val="hu-HU"/>
        </w:rPr>
      </w:pPr>
    </w:p>
    <w:p w:rsidR="009306CF" w:rsidRPr="006874EC" w:rsidRDefault="002B2ADF" w:rsidP="009306CF">
      <w:pPr>
        <w:rPr>
          <w:lang w:val="hu-HU"/>
        </w:rPr>
      </w:pPr>
      <w:r>
        <w:rPr>
          <w:lang w:val="hu-HU"/>
        </w:rPr>
        <w:pict>
          <v:rect id="Rectangle 5" o:spid="_x0000_s1027" style="position:absolute;margin-left:4.3pt;margin-top:12.1pt;width:305.75pt;height:22.15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" fillcolor="white [3201]" strokecolor="black [3200]" strokeweight="2pt">
            <v:textbox>
              <w:txbxContent>
                <w:p w:rsidR="009306CF" w:rsidRPr="00F75276" w:rsidRDefault="00F63AB5" w:rsidP="009306CF">
                  <w:pPr>
                    <w:rPr>
                      <w:lang w:val="hu-HU"/>
                    </w:rPr>
                  </w:pPr>
                  <w:r w:rsidRPr="00F75276">
                    <w:rPr>
                      <w:lang w:val="hu-HU"/>
                    </w:rPr>
                    <w:t>Jegy részletei</w:t>
                  </w:r>
                  <w:r w:rsidR="009306CF" w:rsidRPr="00F75276">
                    <w:rPr>
                      <w:lang w:val="hu-HU"/>
                    </w:rPr>
                    <w:t xml:space="preserve">: </w:t>
                  </w:r>
                </w:p>
              </w:txbxContent>
            </v:textbox>
          </v:rect>
        </w:pict>
      </w:r>
    </w:p>
    <w:p w:rsidR="009306CF" w:rsidRPr="006874EC" w:rsidRDefault="009306CF" w:rsidP="009306CF">
      <w:pPr>
        <w:rPr>
          <w:lang w:val="hu-HU"/>
        </w:rPr>
      </w:pPr>
    </w:p>
    <w:p w:rsidR="009306CF" w:rsidRPr="006874EC" w:rsidRDefault="009306CF" w:rsidP="009306CF">
      <w:pPr>
        <w:rPr>
          <w:lang w:val="hu-HU"/>
        </w:rPr>
      </w:pPr>
    </w:p>
    <w:p w:rsidR="009306CF" w:rsidRPr="006874EC" w:rsidRDefault="009306CF" w:rsidP="009306CF">
      <w:pPr>
        <w:rPr>
          <w:lang w:val="hu-HU"/>
        </w:rPr>
      </w:pPr>
    </w:p>
    <w:p w:rsidR="000B4523" w:rsidRPr="00F75276" w:rsidRDefault="000B4523" w:rsidP="000B4523">
      <w:pPr>
        <w:rPr>
          <w:lang w:val="hu-HU"/>
        </w:rPr>
      </w:pPr>
      <w:r w:rsidRPr="00F75276">
        <w:rPr>
          <w:lang w:val="hu-HU"/>
        </w:rPr>
        <w:t>Név:</w:t>
      </w:r>
    </w:p>
    <w:p w:rsidR="000B4523" w:rsidRPr="00F75276" w:rsidRDefault="000B4523" w:rsidP="000B4523">
      <w:pPr>
        <w:rPr>
          <w:lang w:val="hu-HU"/>
        </w:rPr>
      </w:pPr>
      <w:r>
        <w:rPr>
          <w:lang w:val="hu-HU"/>
        </w:rPr>
        <w:t>Megr</w:t>
      </w:r>
      <w:r w:rsidRPr="00F75276">
        <w:rPr>
          <w:lang w:val="hu-HU"/>
        </w:rPr>
        <w:t>endelés száma:</w:t>
      </w:r>
    </w:p>
    <w:p w:rsidR="000B4523" w:rsidRPr="00C13291" w:rsidRDefault="000B4523" w:rsidP="000B4523">
      <w:pPr>
        <w:rPr>
          <w:lang w:val="hu-HU"/>
        </w:rPr>
      </w:pPr>
      <w:r w:rsidRPr="00F75276">
        <w:rPr>
          <w:lang w:val="hu-HU"/>
        </w:rPr>
        <w:t>Megrendelés dátuma:</w:t>
      </w:r>
      <w:r w:rsidRPr="00F75276">
        <w:rPr>
          <w:lang w:val="hu-HU"/>
        </w:rPr>
        <w:br/>
        <w:t xml:space="preserve">Megrendelés </w:t>
      </w:r>
      <w:r>
        <w:rPr>
          <w:lang w:val="hu-HU"/>
        </w:rPr>
        <w:t>teljes összege</w:t>
      </w:r>
      <w:r w:rsidRPr="00F75276">
        <w:rPr>
          <w:lang w:val="hu-HU"/>
        </w:rPr>
        <w:t xml:space="preserve">: </w:t>
      </w:r>
      <w:r w:rsidRPr="00F75276">
        <w:rPr>
          <w:lang w:val="hu-HU"/>
        </w:rPr>
        <w:br/>
        <w:t>Megvásárolt jegyek száma:</w:t>
      </w:r>
      <w:r w:rsidRPr="00F75276">
        <w:rPr>
          <w:lang w:val="hu-HU"/>
        </w:rPr>
        <w:br/>
      </w:r>
    </w:p>
    <w:p w:rsidR="005C49BD" w:rsidRDefault="000B4523" w:rsidP="009306CF">
      <w:pPr>
        <w:rPr>
          <w:b/>
          <w:color w:val="0000FF"/>
          <w:sz w:val="18"/>
          <w:szCs w:val="18"/>
          <w:u w:val="single"/>
          <w:lang w:val="hu-HU"/>
        </w:rPr>
      </w:pPr>
      <w:r w:rsidRPr="00C13291">
        <w:rPr>
          <w:sz w:val="18"/>
          <w:szCs w:val="18"/>
          <w:lang w:val="hu-HU"/>
        </w:rPr>
        <w:t xml:space="preserve">A vásárlással elfogadja </w:t>
      </w:r>
      <w:r w:rsidRPr="00C13291">
        <w:rPr>
          <w:b/>
          <w:color w:val="0000FF"/>
          <w:sz w:val="18"/>
          <w:szCs w:val="18"/>
          <w:u w:val="single"/>
          <w:lang w:val="hu-HU"/>
        </w:rPr>
        <w:t>feltételeinket</w:t>
      </w:r>
      <w:r w:rsidRPr="00C13291">
        <w:rPr>
          <w:sz w:val="18"/>
          <w:szCs w:val="18"/>
          <w:lang w:val="hu-HU"/>
        </w:rPr>
        <w:t xml:space="preserve"> és </w:t>
      </w:r>
      <w:r w:rsidRPr="00C13291">
        <w:rPr>
          <w:b/>
          <w:color w:val="0000FF"/>
          <w:sz w:val="18"/>
          <w:szCs w:val="18"/>
          <w:u w:val="single"/>
          <w:lang w:val="hu-HU"/>
        </w:rPr>
        <w:t>adatvédelmi irányelvünket</w:t>
      </w:r>
    </w:p>
    <w:p w:rsidR="000B4523" w:rsidRPr="000B4523" w:rsidRDefault="000B4523" w:rsidP="009306CF">
      <w:pPr>
        <w:rPr>
          <w:sz w:val="18"/>
          <w:szCs w:val="18"/>
          <w:lang w:val="hu-HU"/>
        </w:rPr>
      </w:pPr>
    </w:p>
    <w:p w:rsidR="005C49BD" w:rsidRPr="006874EC" w:rsidRDefault="005C49BD" w:rsidP="009306CF">
      <w:pPr>
        <w:rPr>
          <w:lang w:val="hu-HU"/>
        </w:rPr>
      </w:pPr>
    </w:p>
    <w:p w:rsidR="009306CF" w:rsidRPr="006874EC" w:rsidRDefault="0010492A" w:rsidP="009306CF">
      <w:pPr>
        <w:pStyle w:val="ListParagraph"/>
        <w:numPr>
          <w:ilvl w:val="0"/>
          <w:numId w:val="1"/>
        </w:numPr>
        <w:rPr>
          <w:b/>
          <w:lang w:val="hu-HU"/>
        </w:rPr>
      </w:pPr>
      <w:r w:rsidRPr="006874EC">
        <w:rPr>
          <w:b/>
          <w:lang w:val="hu-HU"/>
        </w:rPr>
        <w:t>Nyomtassa ki a jegyét</w:t>
      </w:r>
    </w:p>
    <w:p w:rsidR="009306CF" w:rsidRPr="006874EC" w:rsidRDefault="0010492A" w:rsidP="009306CF">
      <w:pPr>
        <w:pStyle w:val="ListParagraph"/>
        <w:rPr>
          <w:lang w:val="hu-HU"/>
        </w:rPr>
      </w:pPr>
      <w:r w:rsidRPr="006874EC">
        <w:rPr>
          <w:lang w:val="hu-HU"/>
        </w:rPr>
        <w:t>Kattintson a fenti hivatkozásra a jegy megtekintéséhez</w:t>
      </w:r>
      <w:r w:rsidR="009306CF" w:rsidRPr="006874EC">
        <w:rPr>
          <w:lang w:val="hu-HU"/>
        </w:rPr>
        <w:t xml:space="preserve">, </w:t>
      </w:r>
      <w:r w:rsidRPr="006874EC">
        <w:rPr>
          <w:lang w:val="hu-HU"/>
        </w:rPr>
        <w:t>letöltéséhez és nyomtatásához.</w:t>
      </w:r>
      <w:r w:rsidR="009306CF" w:rsidRPr="006874EC">
        <w:rPr>
          <w:lang w:val="hu-HU"/>
        </w:rPr>
        <w:t xml:space="preserve"> </w:t>
      </w:r>
      <w:r w:rsidRPr="006874EC">
        <w:rPr>
          <w:lang w:val="hu-HU"/>
        </w:rPr>
        <w:t>A jegyen egy kód látható, amelyet a</w:t>
      </w:r>
      <w:r w:rsidR="009306CF" w:rsidRPr="006874EC">
        <w:rPr>
          <w:lang w:val="hu-HU"/>
        </w:rPr>
        <w:t xml:space="preserve"> Big Bus Tours </w:t>
      </w:r>
      <w:r w:rsidRPr="006874EC">
        <w:rPr>
          <w:lang w:val="hu-HU"/>
        </w:rPr>
        <w:t>személyzete ellenőrizni fog a buszra való felszállás előtt.</w:t>
      </w:r>
      <w:r w:rsidR="009306CF" w:rsidRPr="006874EC">
        <w:rPr>
          <w:lang w:val="hu-HU"/>
        </w:rPr>
        <w:t xml:space="preserve"> </w:t>
      </w:r>
    </w:p>
    <w:p w:rsidR="009306CF" w:rsidRPr="006874EC" w:rsidRDefault="009306CF" w:rsidP="009306CF">
      <w:pPr>
        <w:pStyle w:val="ListParagraph"/>
        <w:rPr>
          <w:lang w:val="hu-HU"/>
        </w:rPr>
      </w:pPr>
    </w:p>
    <w:p w:rsidR="009306CF" w:rsidRPr="006874EC" w:rsidRDefault="0010492A" w:rsidP="009306CF">
      <w:pPr>
        <w:pStyle w:val="ListParagraph"/>
        <w:numPr>
          <w:ilvl w:val="0"/>
          <w:numId w:val="1"/>
        </w:numPr>
        <w:rPr>
          <w:b/>
          <w:lang w:val="hu-HU"/>
        </w:rPr>
      </w:pPr>
      <w:r w:rsidRPr="006874EC">
        <w:rPr>
          <w:b/>
          <w:lang w:val="hu-HU"/>
        </w:rPr>
        <w:t>Töltse le ingyenes alkalmazásunkat</w:t>
      </w:r>
    </w:p>
    <w:p w:rsidR="009306CF" w:rsidRPr="006874EC" w:rsidRDefault="0010492A" w:rsidP="009306CF">
      <w:pPr>
        <w:pStyle w:val="ListParagraph"/>
        <w:rPr>
          <w:lang w:val="hu-HU"/>
        </w:rPr>
      </w:pPr>
      <w:r w:rsidRPr="006874EC">
        <w:rPr>
          <w:lang w:val="hu-HU"/>
        </w:rPr>
        <w:t>Nézze meg a buszmegállók helyszíneit, a buszok menetrendjét</w:t>
      </w:r>
      <w:r w:rsidR="009306CF" w:rsidRPr="006874EC">
        <w:rPr>
          <w:lang w:val="hu-HU"/>
        </w:rPr>
        <w:t xml:space="preserve">, </w:t>
      </w:r>
      <w:r w:rsidRPr="006874EC">
        <w:rPr>
          <w:lang w:val="hu-HU"/>
        </w:rPr>
        <w:t xml:space="preserve">a várostérképeket vagy </w:t>
      </w:r>
      <w:r w:rsidR="009306CF" w:rsidRPr="006874EC">
        <w:rPr>
          <w:highlight w:val="yellow"/>
          <w:lang w:val="hu-HU"/>
        </w:rPr>
        <w:t>[city name]</w:t>
      </w:r>
      <w:r w:rsidR="009306CF" w:rsidRPr="006874EC">
        <w:rPr>
          <w:lang w:val="hu-HU"/>
        </w:rPr>
        <w:t xml:space="preserve"> </w:t>
      </w:r>
      <w:r w:rsidRPr="006874EC">
        <w:rPr>
          <w:lang w:val="hu-HU"/>
        </w:rPr>
        <w:t>legjobb programjait ingyenes</w:t>
      </w:r>
      <w:r w:rsidR="009306CF" w:rsidRPr="006874EC">
        <w:rPr>
          <w:lang w:val="hu-HU"/>
        </w:rPr>
        <w:t xml:space="preserve"> </w:t>
      </w:r>
      <w:r w:rsidRPr="006874EC">
        <w:rPr>
          <w:lang w:val="hu-HU"/>
        </w:rPr>
        <w:t>alkalmazásunkkal, amelyet letölthet az</w:t>
      </w:r>
      <w:r w:rsidR="009306CF" w:rsidRPr="006874EC">
        <w:rPr>
          <w:lang w:val="hu-HU"/>
        </w:rPr>
        <w:t xml:space="preserve"> </w:t>
      </w:r>
      <w:r w:rsidR="009306CF" w:rsidRPr="006874EC">
        <w:rPr>
          <w:b/>
          <w:color w:val="0000FF"/>
          <w:u w:val="single"/>
          <w:lang w:val="hu-HU"/>
        </w:rPr>
        <w:t>App Store</w:t>
      </w:r>
      <w:r w:rsidRPr="006874EC">
        <w:rPr>
          <w:lang w:val="hu-HU"/>
        </w:rPr>
        <w:t xml:space="preserve"> vagy a</w:t>
      </w:r>
      <w:r w:rsidR="009306CF" w:rsidRPr="006874EC">
        <w:rPr>
          <w:lang w:val="hu-HU"/>
        </w:rPr>
        <w:t xml:space="preserve"> </w:t>
      </w:r>
      <w:r w:rsidR="009306CF" w:rsidRPr="006874EC">
        <w:rPr>
          <w:b/>
          <w:color w:val="0000FF"/>
          <w:u w:val="single"/>
          <w:lang w:val="hu-HU"/>
        </w:rPr>
        <w:t>Google Play</w:t>
      </w:r>
      <w:r w:rsidRPr="006874EC">
        <w:rPr>
          <w:lang w:val="hu-HU"/>
        </w:rPr>
        <w:t xml:space="preserve"> áruházból.</w:t>
      </w:r>
    </w:p>
    <w:p w:rsidR="009306CF" w:rsidRPr="006874EC" w:rsidRDefault="009306CF" w:rsidP="009306CF">
      <w:pPr>
        <w:pStyle w:val="ListParagraph"/>
        <w:rPr>
          <w:lang w:val="hu-HU"/>
        </w:rPr>
      </w:pPr>
    </w:p>
    <w:p w:rsidR="009306CF" w:rsidRPr="006874EC" w:rsidRDefault="0010492A" w:rsidP="009306CF">
      <w:pPr>
        <w:pStyle w:val="ListParagraph"/>
        <w:numPr>
          <w:ilvl w:val="0"/>
          <w:numId w:val="1"/>
        </w:numPr>
        <w:rPr>
          <w:b/>
          <w:lang w:val="hu-HU"/>
        </w:rPr>
      </w:pPr>
      <w:r w:rsidRPr="006874EC">
        <w:rPr>
          <w:b/>
          <w:lang w:val="hu-HU"/>
        </w:rPr>
        <w:t>Élvezze a túrát</w:t>
      </w:r>
    </w:p>
    <w:p w:rsidR="009306CF" w:rsidRPr="006874EC" w:rsidRDefault="0010492A" w:rsidP="0010492A">
      <w:pPr>
        <w:pStyle w:val="ListParagraph"/>
        <w:rPr>
          <w:lang w:val="hu-HU"/>
        </w:rPr>
      </w:pPr>
      <w:r w:rsidRPr="006874EC">
        <w:rPr>
          <w:lang w:val="hu-HU"/>
        </w:rPr>
        <w:t>Mutassa meg kinyomtatott jegyét személyzetünk egy tagjának a buszmegállóban vagy a buszon. Ő kiállít egy bizonylatot, amellyel a jegy érvényességi ideje alatt bármikor felszállhat buszainkra.</w:t>
      </w:r>
    </w:p>
    <w:p w:rsidR="0010492A" w:rsidRPr="006874EC" w:rsidRDefault="0010492A" w:rsidP="0010492A">
      <w:pPr>
        <w:pStyle w:val="ListParagraph"/>
        <w:rPr>
          <w:lang w:val="hu-HU"/>
        </w:rPr>
      </w:pPr>
    </w:p>
    <w:p w:rsidR="009306CF" w:rsidRPr="006874EC" w:rsidRDefault="002B2ADF" w:rsidP="009306CF">
      <w:pPr>
        <w:rPr>
          <w:lang w:val="hu-HU"/>
        </w:rPr>
      </w:pPr>
      <w:r>
        <w:rPr>
          <w:lang w:val="hu-HU"/>
        </w:rPr>
        <w:pict>
          <v:rect id="Rectangle 6" o:spid="_x0000_s1028" style="position:absolute;margin-left:-8.15pt;margin-top:7.1pt;width:459.35pt;height:105.6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" fillcolor="white [3201]" strokecolor="black [3200]" strokeweight="2pt">
            <v:textbox>
              <w:txbxContent>
                <w:p w:rsidR="009306CF" w:rsidRPr="0040092B" w:rsidRDefault="00F808DE" w:rsidP="009306CF">
                  <w:pPr>
                    <w:rPr>
                      <w:b/>
                      <w:lang w:val="hu-HU"/>
                    </w:rPr>
                  </w:pPr>
                  <w:r w:rsidRPr="0040092B">
                    <w:rPr>
                      <w:b/>
                      <w:lang w:val="hu-HU"/>
                    </w:rPr>
                    <w:t>Az okostelefonjára kérte a jegyeket</w:t>
                  </w:r>
                  <w:r w:rsidR="009306CF" w:rsidRPr="0040092B">
                    <w:rPr>
                      <w:b/>
                      <w:lang w:val="hu-HU"/>
                    </w:rPr>
                    <w:t xml:space="preserve">? </w:t>
                  </w:r>
                </w:p>
                <w:p w:rsidR="009306CF" w:rsidRPr="0040092B" w:rsidRDefault="00F808DE" w:rsidP="009306CF">
                  <w:pPr>
                    <w:rPr>
                      <w:lang w:val="hu-HU"/>
                    </w:rPr>
                  </w:pPr>
                  <w:r w:rsidRPr="0040092B">
                    <w:rPr>
                      <w:lang w:val="hu-HU"/>
                    </w:rPr>
                    <w:t>Amennyiben azt kérte, hogy jegyeit az okostelefonjára küldjük el, szöveges üzenetben (SMS) elküldjük a jegyére mutató hivatkozást</w:t>
                  </w:r>
                  <w:r w:rsidR="009306CF" w:rsidRPr="0040092B">
                    <w:rPr>
                      <w:lang w:val="hu-HU"/>
                    </w:rPr>
                    <w:t xml:space="preserve">. </w:t>
                  </w:r>
                  <w:r w:rsidRPr="0040092B">
                    <w:rPr>
                      <w:lang w:val="hu-HU"/>
                    </w:rPr>
                    <w:t>Kérjük, ne feledje, hogy</w:t>
                  </w:r>
                  <w:r w:rsidR="009306CF" w:rsidRPr="0040092B">
                    <w:rPr>
                      <w:lang w:val="hu-HU"/>
                    </w:rPr>
                    <w:t xml:space="preserve"> </w:t>
                  </w:r>
                  <w:r w:rsidR="008110CC" w:rsidRPr="0040092B">
                    <w:rPr>
                      <w:lang w:val="hu-HU"/>
                    </w:rPr>
                    <w:t>Wi-Fi</w:t>
                  </w:r>
                  <w:r w:rsidRPr="0040092B">
                    <w:rPr>
                      <w:lang w:val="hu-HU"/>
                    </w:rPr>
                    <w:t xml:space="preserve">-kapcsolat vagy mobiladat-forgalom szükséges a hivatkozás megnyitásához és az elektronikus jegy megtekintéséhez. Egyszerűen mutassa be az elektronikus jegyet megjelenítő oldalt a </w:t>
                  </w:r>
                  <w:r w:rsidR="009306CF" w:rsidRPr="0040092B">
                    <w:rPr>
                      <w:lang w:val="hu-HU"/>
                    </w:rPr>
                    <w:t xml:space="preserve">Big Bus Tours </w:t>
                  </w:r>
                  <w:r w:rsidRPr="0040092B">
                    <w:rPr>
                      <w:lang w:val="hu-HU"/>
                    </w:rPr>
                    <w:t>személyzete egy tagjának</w:t>
                  </w:r>
                  <w:r w:rsidR="009306CF" w:rsidRPr="0040092B">
                    <w:rPr>
                      <w:lang w:val="hu-HU"/>
                    </w:rPr>
                    <w:t xml:space="preserve"> </w:t>
                  </w:r>
                  <w:r w:rsidRPr="0040092B">
                    <w:rPr>
                      <w:lang w:val="hu-HU"/>
                    </w:rPr>
                    <w:t>–</w:t>
                  </w:r>
                  <w:r w:rsidR="009306CF" w:rsidRPr="0040092B">
                    <w:rPr>
                      <w:lang w:val="hu-HU"/>
                    </w:rPr>
                    <w:t xml:space="preserve"> </w:t>
                  </w:r>
                  <w:r w:rsidRPr="0040092B">
                    <w:rPr>
                      <w:lang w:val="hu-HU"/>
                    </w:rPr>
                    <w:t>ő kiállít egy bizonylatot, amellyel a jegy érvényességi ideje alatt bármikor felszállhat buszainkra.</w:t>
                  </w:r>
                </w:p>
                <w:p w:rsidR="009306CF" w:rsidRPr="00C13291" w:rsidRDefault="009306CF" w:rsidP="009306CF">
                  <w:pPr>
                    <w:jc w:val="center"/>
                    <w:rPr>
                      <w:lang w:val="hu-HU"/>
                    </w:rPr>
                  </w:pPr>
                </w:p>
              </w:txbxContent>
            </v:textbox>
          </v:rect>
        </w:pict>
      </w:r>
    </w:p>
    <w:p w:rsidR="009306CF" w:rsidRPr="006874EC" w:rsidRDefault="009306CF" w:rsidP="009306CF">
      <w:pPr>
        <w:rPr>
          <w:lang w:val="hu-HU"/>
        </w:rPr>
      </w:pPr>
    </w:p>
    <w:p w:rsidR="009306CF" w:rsidRPr="006874EC" w:rsidRDefault="009306CF" w:rsidP="009306CF">
      <w:pPr>
        <w:rPr>
          <w:lang w:val="hu-HU"/>
        </w:rPr>
      </w:pPr>
    </w:p>
    <w:p w:rsidR="009306CF" w:rsidRPr="006874EC" w:rsidRDefault="009306CF" w:rsidP="009306CF">
      <w:pPr>
        <w:rPr>
          <w:lang w:val="hu-HU"/>
        </w:rPr>
      </w:pPr>
    </w:p>
    <w:p w:rsidR="009306CF" w:rsidRPr="006874EC" w:rsidRDefault="009306CF" w:rsidP="009306CF">
      <w:pPr>
        <w:rPr>
          <w:lang w:val="hu-HU"/>
        </w:rPr>
      </w:pPr>
    </w:p>
    <w:p w:rsidR="009306CF" w:rsidRPr="006874EC" w:rsidRDefault="009306CF" w:rsidP="009306CF">
      <w:pPr>
        <w:rPr>
          <w:lang w:val="hu-HU"/>
        </w:rPr>
      </w:pPr>
    </w:p>
    <w:p w:rsidR="009306CF" w:rsidRPr="006874EC" w:rsidRDefault="009306CF" w:rsidP="009306CF">
      <w:pPr>
        <w:rPr>
          <w:lang w:val="hu-HU"/>
        </w:rPr>
      </w:pPr>
    </w:p>
    <w:p w:rsidR="009306CF" w:rsidRPr="006874EC" w:rsidRDefault="009306CF" w:rsidP="009306CF">
      <w:pPr>
        <w:rPr>
          <w:lang w:val="hu-HU"/>
        </w:rPr>
      </w:pPr>
    </w:p>
    <w:p w:rsidR="009306CF" w:rsidRPr="006874EC" w:rsidRDefault="009306CF" w:rsidP="009306CF">
      <w:pPr>
        <w:rPr>
          <w:lang w:val="hu-HU"/>
        </w:rPr>
      </w:pPr>
    </w:p>
    <w:p w:rsidR="00D63BC3" w:rsidRPr="006874EC" w:rsidRDefault="002B2ADF" w:rsidP="009306CF">
      <w:pPr>
        <w:rPr>
          <w:lang w:val="hu-HU"/>
        </w:rPr>
      </w:pPr>
      <w:r>
        <w:rPr>
          <w:lang w:val="hu-HU"/>
        </w:rPr>
        <w:pict>
          <v:rect id="Rectangle 4" o:spid="_x0000_s1029" style="position:absolute;margin-left:-8.1pt;margin-top:2.35pt;width:459.3pt;height:105.1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" fillcolor="white [3201]" strokecolor="black [3200]" strokeweight="2pt">
            <v:textbox>
              <w:txbxContent>
                <w:p w:rsidR="000B4523" w:rsidRPr="000B4523" w:rsidRDefault="00D871F5" w:rsidP="000B4523">
                  <w:pPr>
                    <w:jc w:val="center"/>
                    <w:rPr>
                      <w:lang w:val="hu-HU"/>
                    </w:rPr>
                  </w:pPr>
                  <w:r w:rsidRPr="0040092B">
                    <w:rPr>
                      <w:sz w:val="32"/>
                      <w:szCs w:val="32"/>
                      <w:lang w:val="hu-HU"/>
                    </w:rPr>
                    <w:t>Fedezze fel</w:t>
                  </w:r>
                  <w:r w:rsidR="00A904EA" w:rsidRPr="0040092B">
                    <w:rPr>
                      <w:sz w:val="32"/>
                      <w:szCs w:val="32"/>
                      <w:lang w:val="hu-HU"/>
                    </w:rPr>
                    <w:t xml:space="preserve"> </w:t>
                  </w:r>
                  <w:r w:rsidR="00A904EA" w:rsidRPr="0040092B">
                    <w:rPr>
                      <w:sz w:val="32"/>
                      <w:szCs w:val="32"/>
                      <w:highlight w:val="yellow"/>
                      <w:lang w:val="hu-HU"/>
                    </w:rPr>
                    <w:t>[city name]</w:t>
                  </w:r>
                  <w:r w:rsidR="00A904EA" w:rsidRPr="0040092B">
                    <w:rPr>
                      <w:lang w:val="hu-HU"/>
                    </w:rPr>
                    <w:t xml:space="preserve"> </w:t>
                  </w:r>
                  <w:r w:rsidRPr="0040092B">
                    <w:rPr>
                      <w:sz w:val="32"/>
                      <w:szCs w:val="32"/>
                      <w:lang w:val="hu-HU"/>
                    </w:rPr>
                    <w:t>városát</w:t>
                  </w:r>
                  <w:r w:rsidR="00A904EA" w:rsidRPr="0040092B">
                    <w:rPr>
                      <w:lang w:val="hu-HU"/>
                    </w:rPr>
                    <w:br/>
                  </w:r>
                  <w:r w:rsidRPr="0040092B">
                    <w:rPr>
                      <w:sz w:val="24"/>
                      <w:szCs w:val="24"/>
                      <w:lang w:val="hu-HU"/>
                    </w:rPr>
                    <w:t>ingyenes</w:t>
                  </w:r>
                  <w:r w:rsidR="00330061" w:rsidRPr="0040092B">
                    <w:rPr>
                      <w:sz w:val="24"/>
                      <w:szCs w:val="24"/>
                      <w:lang w:val="hu-HU"/>
                    </w:rPr>
                    <w:t xml:space="preserve"> </w:t>
                  </w:r>
                  <w:r w:rsidR="00CA7DE0" w:rsidRPr="0040092B">
                    <w:rPr>
                      <w:sz w:val="24"/>
                      <w:szCs w:val="24"/>
                      <w:lang w:val="hu-HU"/>
                    </w:rPr>
                    <w:t xml:space="preserve">Big Bus Tours </w:t>
                  </w:r>
                  <w:r w:rsidRPr="0040092B">
                    <w:rPr>
                      <w:sz w:val="24"/>
                      <w:szCs w:val="24"/>
                      <w:lang w:val="hu-HU"/>
                    </w:rPr>
                    <w:t>alkalmazásunkkal</w:t>
                  </w:r>
                  <w:r w:rsidR="00330061" w:rsidRPr="0040092B">
                    <w:rPr>
                      <w:sz w:val="24"/>
                      <w:szCs w:val="24"/>
                      <w:lang w:val="hu-HU"/>
                    </w:rPr>
                    <w:t>.</w:t>
                  </w:r>
                  <w:r w:rsidR="00330061" w:rsidRPr="0040092B">
                    <w:rPr>
                      <w:lang w:val="hu-HU"/>
                    </w:rPr>
                    <w:t xml:space="preserve"> </w:t>
                  </w:r>
                  <w:r w:rsidR="00330061" w:rsidRPr="0040092B">
                    <w:rPr>
                      <w:lang w:val="hu-HU"/>
                    </w:rPr>
                    <w:br/>
                  </w:r>
                  <w:r w:rsidRPr="0040092B">
                    <w:rPr>
                      <w:sz w:val="18"/>
                      <w:szCs w:val="18"/>
                      <w:lang w:val="hu-HU"/>
                    </w:rPr>
                    <w:t>Nézze meg a térképeket</w:t>
                  </w:r>
                  <w:r w:rsidR="00330061" w:rsidRPr="0040092B">
                    <w:rPr>
                      <w:sz w:val="18"/>
                      <w:szCs w:val="18"/>
                      <w:lang w:val="hu-HU"/>
                    </w:rPr>
                    <w:t xml:space="preserve">, </w:t>
                  </w:r>
                  <w:r w:rsidRPr="0040092B">
                    <w:rPr>
                      <w:sz w:val="18"/>
                      <w:szCs w:val="18"/>
                      <w:lang w:val="hu-HU"/>
                    </w:rPr>
                    <w:t>útvonalakat és a megállókat</w:t>
                  </w:r>
                  <w:r w:rsidR="00330061" w:rsidRPr="0040092B">
                    <w:rPr>
                      <w:sz w:val="18"/>
                      <w:szCs w:val="18"/>
                      <w:lang w:val="hu-HU"/>
                    </w:rPr>
                    <w:t xml:space="preserve"> </w:t>
                  </w:r>
                  <w:r w:rsidRPr="0040092B">
                    <w:rPr>
                      <w:sz w:val="18"/>
                      <w:szCs w:val="18"/>
                      <w:lang w:val="hu-HU"/>
                    </w:rPr>
                    <w:t xml:space="preserve">és fedezze fel </w:t>
                  </w:r>
                  <w:r w:rsidR="00330061" w:rsidRPr="0040092B">
                    <w:rPr>
                      <w:sz w:val="18"/>
                      <w:szCs w:val="18"/>
                      <w:highlight w:val="yellow"/>
                      <w:lang w:val="hu-HU"/>
                    </w:rPr>
                    <w:t>[city name]</w:t>
                  </w:r>
                  <w:r w:rsidR="00330061" w:rsidRPr="0040092B">
                    <w:rPr>
                      <w:sz w:val="18"/>
                      <w:szCs w:val="18"/>
                      <w:lang w:val="hu-HU"/>
                    </w:rPr>
                    <w:t xml:space="preserve"> </w:t>
                  </w:r>
                  <w:r w:rsidRPr="0040092B">
                    <w:rPr>
                      <w:sz w:val="18"/>
                      <w:szCs w:val="18"/>
                      <w:lang w:val="hu-HU"/>
                    </w:rPr>
                    <w:t>legérdekesebb látnivalóit</w:t>
                  </w:r>
                  <w:r w:rsidR="00796F03" w:rsidRPr="0040092B">
                    <w:rPr>
                      <w:sz w:val="18"/>
                      <w:szCs w:val="18"/>
                      <w:lang w:val="hu-HU"/>
                    </w:rPr>
                    <w:t xml:space="preserve">, </w:t>
                  </w:r>
                  <w:r w:rsidRPr="0040092B">
                    <w:rPr>
                      <w:sz w:val="18"/>
                      <w:szCs w:val="18"/>
                      <w:lang w:val="hu-HU"/>
                    </w:rPr>
                    <w:t>vásárlási</w:t>
                  </w:r>
                  <w:r w:rsidR="00796F03" w:rsidRPr="0040092B">
                    <w:rPr>
                      <w:sz w:val="18"/>
                      <w:szCs w:val="18"/>
                      <w:lang w:val="hu-HU"/>
                    </w:rPr>
                    <w:t>,</w:t>
                  </w:r>
                  <w:r w:rsidRPr="0040092B">
                    <w:rPr>
                      <w:sz w:val="18"/>
                      <w:szCs w:val="18"/>
                      <w:lang w:val="hu-HU"/>
                    </w:rPr>
                    <w:t xml:space="preserve"> étkezési és szórakozási lehetőségeit interaktív városkalauzunkkal.</w:t>
                  </w:r>
                  <w:r w:rsidR="00796F03" w:rsidRPr="0040092B">
                    <w:rPr>
                      <w:sz w:val="18"/>
                      <w:szCs w:val="18"/>
                      <w:lang w:val="hu-HU"/>
                    </w:rPr>
                    <w:t xml:space="preserve"> </w:t>
                  </w:r>
                  <w:r w:rsidR="00796F03" w:rsidRPr="0040092B">
                    <w:rPr>
                      <w:lang w:val="hu-HU"/>
                    </w:rPr>
                    <w:br/>
                  </w:r>
                </w:p>
                <w:p w:rsidR="00F30E99" w:rsidRPr="0040092B" w:rsidRDefault="000B4523" w:rsidP="000B4523">
                  <w:pPr>
                    <w:jc w:val="center"/>
                    <w:rPr>
                      <w:lang w:val="hu-HU"/>
                    </w:rPr>
                  </w:pPr>
                  <w:r w:rsidRPr="000B4523">
                    <w:rPr>
                      <w:lang w:val="hu-HU"/>
                    </w:rPr>
                    <w:t>Az alkalmazás letöltése</w:t>
                  </w:r>
                  <w:r w:rsidRPr="000B4523">
                    <w:rPr>
                      <w:b/>
                      <w:color w:val="0000FF"/>
                      <w:u w:val="single"/>
                      <w:lang w:val="hu-HU"/>
                    </w:rPr>
                    <w:t xml:space="preserve"> </w:t>
                  </w:r>
                  <w:r w:rsidR="00796F03" w:rsidRPr="0040092B">
                    <w:rPr>
                      <w:b/>
                      <w:color w:val="0000FF"/>
                      <w:u w:val="single"/>
                      <w:lang w:val="hu-HU"/>
                    </w:rPr>
                    <w:t>App Store</w:t>
                  </w:r>
                  <w:r>
                    <w:rPr>
                      <w:b/>
                      <w:color w:val="0000FF"/>
                      <w:u w:val="single"/>
                      <w:lang w:val="hu-HU"/>
                    </w:rPr>
                    <w:t xml:space="preserve"> Logo</w:t>
                  </w:r>
                  <w:r>
                    <w:rPr>
                      <w:lang w:val="hu-HU"/>
                    </w:rPr>
                    <w:t xml:space="preserve"> </w:t>
                  </w:r>
                  <w:r w:rsidR="00796F03" w:rsidRPr="0040092B">
                    <w:rPr>
                      <w:lang w:val="hu-HU"/>
                    </w:rPr>
                    <w:t xml:space="preserve"> </w:t>
                  </w:r>
                  <w:r w:rsidR="00796F03" w:rsidRPr="0040092B">
                    <w:rPr>
                      <w:b/>
                      <w:color w:val="0000FF"/>
                      <w:u w:val="single"/>
                      <w:lang w:val="hu-HU"/>
                    </w:rPr>
                    <w:t>Google Play</w:t>
                  </w:r>
                  <w:r>
                    <w:rPr>
                      <w:b/>
                      <w:color w:val="0000FF"/>
                      <w:u w:val="single"/>
                      <w:lang w:val="hu-HU"/>
                    </w:rPr>
                    <w:t xml:space="preserve"> Logo</w:t>
                  </w:r>
                </w:p>
              </w:txbxContent>
            </v:textbox>
          </v:rect>
        </w:pict>
      </w:r>
    </w:p>
    <w:p w:rsidR="00F30E99" w:rsidRPr="006874EC" w:rsidRDefault="00F30E99" w:rsidP="009306CF">
      <w:pPr>
        <w:rPr>
          <w:lang w:val="hu-HU"/>
        </w:rPr>
      </w:pPr>
    </w:p>
    <w:p w:rsidR="00F30E99" w:rsidRPr="006874EC" w:rsidRDefault="00F30E99" w:rsidP="009306CF">
      <w:pPr>
        <w:rPr>
          <w:lang w:val="hu-HU"/>
        </w:rPr>
      </w:pPr>
    </w:p>
    <w:p w:rsidR="00F30E99" w:rsidRPr="006874EC" w:rsidRDefault="00F30E99" w:rsidP="009306CF">
      <w:pPr>
        <w:rPr>
          <w:lang w:val="hu-HU"/>
        </w:rPr>
      </w:pPr>
    </w:p>
    <w:p w:rsidR="00F30E99" w:rsidRPr="006874EC" w:rsidRDefault="00F30E99" w:rsidP="009306CF">
      <w:pPr>
        <w:rPr>
          <w:lang w:val="hu-HU"/>
        </w:rPr>
      </w:pPr>
    </w:p>
    <w:p w:rsidR="00F30E99" w:rsidRPr="006874EC" w:rsidRDefault="00F30E99" w:rsidP="009306CF">
      <w:pPr>
        <w:rPr>
          <w:lang w:val="hu-HU"/>
        </w:rPr>
      </w:pPr>
    </w:p>
    <w:p w:rsidR="00F30E99" w:rsidRPr="006874EC" w:rsidRDefault="00F30E99" w:rsidP="009306CF">
      <w:pPr>
        <w:rPr>
          <w:lang w:val="hu-HU"/>
        </w:rPr>
      </w:pPr>
    </w:p>
    <w:p w:rsidR="00F30E99" w:rsidRPr="000B4523" w:rsidRDefault="000B4523" w:rsidP="009306CF">
      <w:pPr>
        <w:rPr>
          <w:b/>
          <w:lang w:val="hu-HU"/>
        </w:rPr>
      </w:pPr>
      <w:r w:rsidRPr="000B4523">
        <w:rPr>
          <w:b/>
          <w:lang w:val="hu-HU"/>
        </w:rPr>
        <w:t>Kapcsolat</w:t>
      </w:r>
      <w:r>
        <w:rPr>
          <w:b/>
          <w:lang w:val="hu-HU"/>
        </w:rPr>
        <w:t>:</w:t>
      </w:r>
    </w:p>
    <w:p w:rsidR="00F30E99" w:rsidRPr="006874EC" w:rsidRDefault="00F30E99" w:rsidP="009306CF">
      <w:pPr>
        <w:rPr>
          <w:lang w:val="hu-HU"/>
        </w:rPr>
      </w:pPr>
    </w:p>
    <w:p w:rsidR="009306CF" w:rsidRPr="006874EC" w:rsidRDefault="00CD6AC7" w:rsidP="009306CF">
      <w:pPr>
        <w:rPr>
          <w:lang w:val="hu-HU"/>
        </w:rPr>
      </w:pPr>
      <w:r w:rsidRPr="006874EC">
        <w:rPr>
          <w:lang w:val="hu-HU"/>
        </w:rPr>
        <w:t>Ha bármilyen kérdése van, örömmel várjuk megkeresését:</w:t>
      </w:r>
    </w:p>
    <w:p w:rsidR="005C49BD" w:rsidRPr="006874EC" w:rsidRDefault="005C49BD" w:rsidP="009306CF">
      <w:pPr>
        <w:rPr>
          <w:lang w:val="hu-HU"/>
        </w:rPr>
      </w:pPr>
    </w:p>
    <w:p w:rsidR="009306CF" w:rsidRPr="006874EC" w:rsidRDefault="009306CF" w:rsidP="009306CF">
      <w:pPr>
        <w:rPr>
          <w:lang w:val="hu-HU"/>
        </w:rPr>
      </w:pPr>
      <w:r w:rsidRPr="006874EC">
        <w:rPr>
          <w:lang w:val="hu-HU"/>
        </w:rPr>
        <w:t xml:space="preserve">Big Bus Tours </w:t>
      </w:r>
      <w:r w:rsidRPr="006874EC">
        <w:rPr>
          <w:highlight w:val="yellow"/>
          <w:lang w:val="hu-HU"/>
        </w:rPr>
        <w:t>[city</w:t>
      </w:r>
      <w:r w:rsidR="008D117A" w:rsidRPr="006874EC">
        <w:rPr>
          <w:highlight w:val="yellow"/>
          <w:lang w:val="hu-HU"/>
        </w:rPr>
        <w:t xml:space="preserve"> name</w:t>
      </w:r>
      <w:r w:rsidRPr="006874EC">
        <w:rPr>
          <w:highlight w:val="yellow"/>
          <w:lang w:val="hu-HU"/>
        </w:rPr>
        <w:t>]</w:t>
      </w:r>
    </w:p>
    <w:p w:rsidR="009306CF" w:rsidRPr="006874EC" w:rsidRDefault="00CD6AC7" w:rsidP="009306CF">
      <w:pPr>
        <w:rPr>
          <w:lang w:val="hu-HU"/>
        </w:rPr>
      </w:pPr>
      <w:r w:rsidRPr="006874EC">
        <w:rPr>
          <w:lang w:val="hu-HU"/>
        </w:rPr>
        <w:t>Telefon</w:t>
      </w:r>
      <w:r w:rsidR="009306CF" w:rsidRPr="006874EC">
        <w:rPr>
          <w:lang w:val="hu-HU"/>
        </w:rPr>
        <w:t xml:space="preserve">: </w:t>
      </w:r>
      <w:r w:rsidR="00856CAA" w:rsidRPr="006874EC">
        <w:rPr>
          <w:highlight w:val="yellow"/>
          <w:lang w:val="hu-HU"/>
        </w:rPr>
        <w:t>[insert number here]</w:t>
      </w:r>
    </w:p>
    <w:p w:rsidR="009306CF" w:rsidRPr="006874EC" w:rsidRDefault="009306CF" w:rsidP="009306CF">
      <w:pPr>
        <w:rPr>
          <w:lang w:val="hu-HU"/>
        </w:rPr>
      </w:pPr>
      <w:r w:rsidRPr="006874EC">
        <w:rPr>
          <w:lang w:val="hu-HU"/>
        </w:rPr>
        <w:t>E</w:t>
      </w:r>
      <w:r w:rsidR="00CD6AC7" w:rsidRPr="006874EC">
        <w:rPr>
          <w:lang w:val="hu-HU"/>
        </w:rPr>
        <w:t>-</w:t>
      </w:r>
      <w:r w:rsidRPr="006874EC">
        <w:rPr>
          <w:lang w:val="hu-HU"/>
        </w:rPr>
        <w:t xml:space="preserve">mail: </w:t>
      </w:r>
      <w:r w:rsidR="00856CAA" w:rsidRPr="006874EC">
        <w:rPr>
          <w:highlight w:val="yellow"/>
          <w:lang w:val="hu-HU"/>
        </w:rPr>
        <w:t>[insert email here]</w:t>
      </w:r>
      <w:r w:rsidRPr="006874EC">
        <w:rPr>
          <w:lang w:val="hu-HU"/>
        </w:rPr>
        <w:t xml:space="preserve"> </w:t>
      </w:r>
    </w:p>
    <w:p w:rsidR="008D117A" w:rsidRPr="006874EC" w:rsidRDefault="008D117A" w:rsidP="009306CF">
      <w:pPr>
        <w:rPr>
          <w:lang w:val="hu-HU"/>
        </w:rPr>
      </w:pPr>
    </w:p>
    <w:p w:rsidR="00F90AE1" w:rsidRPr="006874EC" w:rsidRDefault="00F90AE1" w:rsidP="009306CF">
      <w:pPr>
        <w:rPr>
          <w:lang w:val="hu-HU"/>
        </w:rPr>
      </w:pPr>
    </w:p>
    <w:p w:rsidR="00F90AE1" w:rsidRPr="006874EC" w:rsidRDefault="00CD6AC7" w:rsidP="009306CF">
      <w:pPr>
        <w:rPr>
          <w:lang w:val="hu-HU"/>
        </w:rPr>
      </w:pPr>
      <w:r w:rsidRPr="006874EC">
        <w:rPr>
          <w:lang w:val="hu-HU"/>
        </w:rPr>
        <w:t>Értékelje</w:t>
      </w:r>
      <w:r w:rsidR="00F90AE1" w:rsidRPr="006874EC">
        <w:rPr>
          <w:lang w:val="hu-HU"/>
        </w:rPr>
        <w:t xml:space="preserve"> Big Bus Tour</w:t>
      </w:r>
      <w:r w:rsidRPr="006874EC">
        <w:rPr>
          <w:lang w:val="hu-HU"/>
        </w:rPr>
        <w:t xml:space="preserve"> élményét</w:t>
      </w:r>
      <w:r w:rsidR="00566896" w:rsidRPr="006874EC">
        <w:rPr>
          <w:lang w:val="hu-HU"/>
        </w:rPr>
        <w:t>:</w:t>
      </w:r>
    </w:p>
    <w:p w:rsidR="002B2ADF" w:rsidRPr="004F2079" w:rsidRDefault="002B2ADF" w:rsidP="002B2ADF">
      <w:pPr>
        <w:rPr>
          <w:u w:val="single"/>
          <w:lang w:val="en-US"/>
        </w:rPr>
      </w:pPr>
      <w:r>
        <w:rPr>
          <w:u w:val="single"/>
          <w:lang w:val="en-US"/>
        </w:rPr>
        <w:t>Trip Advisor Logo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u w:val="single"/>
          <w:lang w:val="en-US"/>
        </w:rPr>
        <w:t>Trust Pilot Logo</w:t>
      </w:r>
    </w:p>
    <w:p w:rsidR="002B2ADF" w:rsidRDefault="002B2ADF" w:rsidP="002B2ADF">
      <w:pPr>
        <w:rPr>
          <w:lang w:val="en-US"/>
        </w:rPr>
      </w:pPr>
    </w:p>
    <w:p w:rsidR="005C49BD" w:rsidRPr="006874EC" w:rsidRDefault="005C49BD" w:rsidP="009306CF">
      <w:pPr>
        <w:rPr>
          <w:lang w:val="hu-HU"/>
        </w:rPr>
      </w:pPr>
      <w:bookmarkStart w:id="0" w:name="_GoBack"/>
      <w:bookmarkEnd w:id="0"/>
    </w:p>
    <w:p w:rsidR="005C49BD" w:rsidRPr="006874EC" w:rsidRDefault="005C49BD" w:rsidP="009306CF">
      <w:pPr>
        <w:rPr>
          <w:lang w:val="hu-HU"/>
        </w:rPr>
      </w:pPr>
    </w:p>
    <w:p w:rsidR="002D19D5" w:rsidRPr="006874EC" w:rsidRDefault="002D19D5" w:rsidP="006874EC">
      <w:pPr>
        <w:rPr>
          <w:lang w:val="hu-HU"/>
        </w:rPr>
      </w:pPr>
      <w:r w:rsidRPr="006874EC">
        <w:rPr>
          <w:highlight w:val="yellow"/>
          <w:lang w:val="hu-HU"/>
        </w:rPr>
        <w:t>Footer:</w:t>
      </w:r>
      <w:r w:rsidR="005C49BD" w:rsidRPr="006874EC">
        <w:rPr>
          <w:lang w:val="hu-HU"/>
        </w:rPr>
        <w:t xml:space="preserve"> </w:t>
      </w:r>
      <w:r w:rsidR="00CD6AC7" w:rsidRPr="006874EC">
        <w:rPr>
          <w:lang w:val="hu-HU"/>
        </w:rPr>
        <w:t>Kapcsolat</w:t>
      </w:r>
      <w:r w:rsidR="005C49BD" w:rsidRPr="006874EC">
        <w:rPr>
          <w:lang w:val="hu-HU"/>
        </w:rPr>
        <w:t xml:space="preserve"> | </w:t>
      </w:r>
      <w:r w:rsidR="00CD6AC7" w:rsidRPr="006874EC">
        <w:rPr>
          <w:lang w:val="hu-HU"/>
        </w:rPr>
        <w:t>Alkalmazás letöltése</w:t>
      </w:r>
      <w:r w:rsidR="005C49BD" w:rsidRPr="006874EC">
        <w:rPr>
          <w:lang w:val="hu-HU"/>
        </w:rPr>
        <w:t xml:space="preserve"> | </w:t>
      </w:r>
      <w:r w:rsidR="00CD6AC7" w:rsidRPr="006874EC">
        <w:rPr>
          <w:lang w:val="hu-HU"/>
        </w:rPr>
        <w:t>GYIK</w:t>
      </w:r>
      <w:r w:rsidR="005C49BD" w:rsidRPr="006874EC">
        <w:rPr>
          <w:lang w:val="hu-HU"/>
        </w:rPr>
        <w:t xml:space="preserve"> | </w:t>
      </w:r>
      <w:r w:rsidR="00CD6AC7" w:rsidRPr="006874EC">
        <w:rPr>
          <w:lang w:val="hu-HU"/>
        </w:rPr>
        <w:t>Térkép letöltése</w:t>
      </w:r>
    </w:p>
    <w:p w:rsidR="005C49BD" w:rsidRPr="006874EC" w:rsidRDefault="005C49BD" w:rsidP="002D19D5">
      <w:pPr>
        <w:rPr>
          <w:lang w:val="hu-HU"/>
        </w:rPr>
      </w:pPr>
    </w:p>
    <w:p w:rsidR="005C49BD" w:rsidRPr="006874EC" w:rsidRDefault="005C49BD" w:rsidP="002D19D5">
      <w:pPr>
        <w:rPr>
          <w:lang w:val="hu-HU"/>
        </w:rPr>
      </w:pPr>
      <w:r w:rsidRPr="006874EC">
        <w:rPr>
          <w:lang w:val="hu-HU"/>
        </w:rPr>
        <w:t xml:space="preserve">© Big Bus Tours Limited – 110 Buckingham Palace Road, SW1W 9SA, London, </w:t>
      </w:r>
      <w:r w:rsidR="00CD6AC7" w:rsidRPr="006874EC">
        <w:rPr>
          <w:lang w:val="hu-HU"/>
        </w:rPr>
        <w:t>Egyesült Királyság</w:t>
      </w:r>
    </w:p>
    <w:p w:rsidR="002D19D5" w:rsidRPr="006874EC" w:rsidRDefault="002D19D5" w:rsidP="002D19D5">
      <w:pPr>
        <w:rPr>
          <w:lang w:val="hu-HU"/>
        </w:rPr>
      </w:pPr>
    </w:p>
    <w:p w:rsidR="005C49BD" w:rsidRPr="006874EC" w:rsidRDefault="00EB4C20" w:rsidP="002D19D5">
      <w:pPr>
        <w:rPr>
          <w:lang w:val="hu-HU"/>
        </w:rPr>
      </w:pPr>
      <w:r w:rsidRPr="006874EC">
        <w:rPr>
          <w:lang w:val="hu-HU"/>
        </w:rPr>
        <w:t>Angliában bejegyezve</w:t>
      </w:r>
      <w:r w:rsidR="005C49BD" w:rsidRPr="006874EC">
        <w:rPr>
          <w:lang w:val="hu-HU"/>
        </w:rPr>
        <w:t xml:space="preserve"> – </w:t>
      </w:r>
      <w:r w:rsidRPr="006874EC">
        <w:rPr>
          <w:lang w:val="hu-HU"/>
        </w:rPr>
        <w:t>Cégjegyzékszám</w:t>
      </w:r>
      <w:r w:rsidR="005C49BD" w:rsidRPr="006874EC">
        <w:rPr>
          <w:lang w:val="hu-HU"/>
        </w:rPr>
        <w:t xml:space="preserve"> 07524891</w:t>
      </w:r>
    </w:p>
    <w:p w:rsidR="00297DDC" w:rsidRPr="006874EC" w:rsidRDefault="00EB4C20" w:rsidP="009306CF">
      <w:pPr>
        <w:rPr>
          <w:lang w:val="hu-HU"/>
        </w:rPr>
      </w:pPr>
      <w:r w:rsidRPr="006874EC">
        <w:rPr>
          <w:lang w:val="hu-HU"/>
        </w:rPr>
        <w:t>Ez az üzenet kizárólag a megnevezett személynek szól</w:t>
      </w:r>
      <w:r w:rsidR="002D19D5" w:rsidRPr="006874EC">
        <w:rPr>
          <w:lang w:val="hu-HU"/>
        </w:rPr>
        <w:t xml:space="preserve">. </w:t>
      </w:r>
      <w:r w:rsidRPr="006874EC">
        <w:rPr>
          <w:lang w:val="hu-HU"/>
        </w:rPr>
        <w:t>Érzékeny és privát tulajdonosi vagy jogi titokvédelem alá eső információt tartalmazhat. Az információk bizalmassága és titkossága téves kézbesítés esetén is fennáll. Amennyiben nem ön a címzett, kérjük, azonnal törölje az üzenetet és annak minden másolatát a rendszeréből, az esetleges papír alapú példányokat semmisítse meg és erről értesítse a feladót. Amennyiben nem ön a címzett, az üzenet egyik részét sem használhatja fel, teheti közzé, terjesztheti, nyomtathatja vagy másolhatja, sem közvetlenül, sem közvetetten.</w:t>
      </w:r>
    </w:p>
    <w:p w:rsidR="008D117A" w:rsidRPr="006874EC" w:rsidRDefault="008D117A">
      <w:pPr>
        <w:rPr>
          <w:lang w:val="hu-HU"/>
        </w:rPr>
      </w:pPr>
    </w:p>
    <w:p w:rsidR="008D117A" w:rsidRPr="006874EC" w:rsidRDefault="008D117A" w:rsidP="009306CF">
      <w:pPr>
        <w:rPr>
          <w:lang w:val="hu-HU"/>
        </w:rPr>
      </w:pPr>
    </w:p>
    <w:sectPr w:rsidR="008D117A" w:rsidRPr="006874EC" w:rsidSect="00E23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29B" w:rsidRDefault="00F4029B" w:rsidP="00C13291">
      <w:r>
        <w:separator/>
      </w:r>
    </w:p>
  </w:endnote>
  <w:endnote w:type="continuationSeparator" w:id="0">
    <w:p w:rsidR="00F4029B" w:rsidRDefault="00F4029B" w:rsidP="00C13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29B" w:rsidRDefault="00F4029B" w:rsidP="00C13291">
      <w:r>
        <w:separator/>
      </w:r>
    </w:p>
  </w:footnote>
  <w:footnote w:type="continuationSeparator" w:id="0">
    <w:p w:rsidR="00F4029B" w:rsidRDefault="00F4029B" w:rsidP="00C13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67A5E"/>
    <w:multiLevelType w:val="hybridMultilevel"/>
    <w:tmpl w:val="24E81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06CF"/>
    <w:rsid w:val="000A4E21"/>
    <w:rsid w:val="000B4523"/>
    <w:rsid w:val="000D72F2"/>
    <w:rsid w:val="0010492A"/>
    <w:rsid w:val="00112B97"/>
    <w:rsid w:val="001A4D9B"/>
    <w:rsid w:val="001D6994"/>
    <w:rsid w:val="002B2ADF"/>
    <w:rsid w:val="002D19D5"/>
    <w:rsid w:val="00330061"/>
    <w:rsid w:val="00376D56"/>
    <w:rsid w:val="003E45EF"/>
    <w:rsid w:val="0040092B"/>
    <w:rsid w:val="0041396A"/>
    <w:rsid w:val="004E4748"/>
    <w:rsid w:val="0055532A"/>
    <w:rsid w:val="00566896"/>
    <w:rsid w:val="005C49BD"/>
    <w:rsid w:val="00641A48"/>
    <w:rsid w:val="006874EC"/>
    <w:rsid w:val="00796F03"/>
    <w:rsid w:val="00797F4C"/>
    <w:rsid w:val="007D1F77"/>
    <w:rsid w:val="008110CC"/>
    <w:rsid w:val="00820DB7"/>
    <w:rsid w:val="00856CAA"/>
    <w:rsid w:val="008D117A"/>
    <w:rsid w:val="009306CF"/>
    <w:rsid w:val="009D387B"/>
    <w:rsid w:val="009E28E4"/>
    <w:rsid w:val="00A1373E"/>
    <w:rsid w:val="00A82394"/>
    <w:rsid w:val="00A904EA"/>
    <w:rsid w:val="00AE5093"/>
    <w:rsid w:val="00B20807"/>
    <w:rsid w:val="00C13291"/>
    <w:rsid w:val="00C15028"/>
    <w:rsid w:val="00CA7DE0"/>
    <w:rsid w:val="00CD6AC7"/>
    <w:rsid w:val="00D63BC3"/>
    <w:rsid w:val="00D871F5"/>
    <w:rsid w:val="00D954CF"/>
    <w:rsid w:val="00DF2B65"/>
    <w:rsid w:val="00E16E72"/>
    <w:rsid w:val="00E23E02"/>
    <w:rsid w:val="00EB4C20"/>
    <w:rsid w:val="00F23FAC"/>
    <w:rsid w:val="00F30E99"/>
    <w:rsid w:val="00F4029B"/>
    <w:rsid w:val="00F63AB5"/>
    <w:rsid w:val="00F75276"/>
    <w:rsid w:val="00F808DE"/>
    <w:rsid w:val="00F90AE1"/>
    <w:rsid w:val="00FD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462C7B0-5424-4572-B011-DB900423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306CF"/>
    <w:pPr>
      <w:spacing w:after="0" w:line="240" w:lineRule="auto"/>
    </w:pPr>
    <w:rPr>
      <w:rFonts w:ascii="Calibri" w:eastAsia="Calibri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6C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3B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BC3"/>
    <w:rPr>
      <w:rFonts w:ascii="Tahoma" w:eastAsia="Calibri" w:hAnsi="Tahoma" w:cs="Tahoma"/>
      <w:sz w:val="16"/>
      <w:szCs w:val="16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E28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28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28E4"/>
    <w:rPr>
      <w:rFonts w:ascii="Calibri" w:eastAsia="Calibri" w:hAnsi="Calibri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28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28E4"/>
    <w:rPr>
      <w:rFonts w:ascii="Calibri" w:eastAsia="Calibri" w:hAnsi="Calibri" w:cs="Times New Roman"/>
      <w:b/>
      <w:bCs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8110CC"/>
    <w:pPr>
      <w:spacing w:after="0" w:line="240" w:lineRule="auto"/>
    </w:pPr>
    <w:rPr>
      <w:rFonts w:ascii="Calibri" w:eastAsia="Calibri" w:hAnsi="Calibri" w:cs="Times New Roman"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C132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3291"/>
    <w:rPr>
      <w:rFonts w:ascii="Calibri" w:eastAsia="Calibri" w:hAnsi="Calibri" w:cs="Times New Roman"/>
      <w:lang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C132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291"/>
    <w:rPr>
      <w:rFonts w:ascii="Calibri" w:eastAsia="Calibri" w:hAnsi="Calibri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5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A275C-861C-4CC7-A6E0-1822E94AC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1589CE6D</Template>
  <TotalTime>112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Bradley</dc:creator>
  <cp:lastModifiedBy>Freddie Herzog</cp:lastModifiedBy>
  <cp:revision>18</cp:revision>
  <cp:lastPrinted>2016-04-27T13:22:00Z</cp:lastPrinted>
  <dcterms:created xsi:type="dcterms:W3CDTF">2016-04-28T10:45:00Z</dcterms:created>
  <dcterms:modified xsi:type="dcterms:W3CDTF">2016-05-16T10:21:00Z</dcterms:modified>
</cp:coreProperties>
</file>